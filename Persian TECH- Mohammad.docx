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C3C39" w14:textId="7C554F6C" w:rsidR="00A273F9" w:rsidRPr="00835DDA" w:rsidRDefault="00C9763A" w:rsidP="00835DDA">
      <w:pPr>
        <w:pStyle w:val="StyleHeading116ptVioletRightBefore144ptAfter4"/>
        <w:jc w:val="left"/>
        <w:rPr>
          <w:color w:val="4472C4" w:themeColor="accent1"/>
        </w:rPr>
      </w:pPr>
      <w:r w:rsidRPr="00835DDA">
        <w:rPr>
          <w:color w:val="4472C4" w:themeColor="accent1"/>
        </w:rPr>
        <w:t>CNA340</w:t>
      </w:r>
    </w:p>
    <w:p w14:paraId="6B6F1A84" w14:textId="77777777" w:rsidR="00A273F9" w:rsidRPr="00835DDA" w:rsidRDefault="00A273F9" w:rsidP="00835DDA">
      <w:pPr>
        <w:pStyle w:val="StyleHeading124ptBoldOrangeRightAfter12ptTop"/>
        <w:jc w:val="left"/>
        <w:rPr>
          <w:color w:val="4472C4" w:themeColor="accent1"/>
        </w:rPr>
      </w:pPr>
      <w:r w:rsidRPr="00835DDA">
        <w:rPr>
          <w:color w:val="4472C4" w:themeColor="accent1"/>
        </w:rPr>
        <w:t>Statement of Work</w:t>
      </w:r>
    </w:p>
    <w:p w14:paraId="2059228E" w14:textId="77777777" w:rsidR="00A273F9" w:rsidRPr="00835DDA" w:rsidRDefault="000F5856" w:rsidP="00835DDA">
      <w:pPr>
        <w:pStyle w:val="SubTitle2"/>
        <w:jc w:val="left"/>
        <w:rPr>
          <w:color w:val="4472C4" w:themeColor="accent1"/>
        </w:rPr>
      </w:pPr>
      <w:r w:rsidRPr="00835DDA">
        <w:rPr>
          <w:color w:val="4472C4" w:themeColor="accent1"/>
        </w:rPr>
        <w:t>05/2</w:t>
      </w:r>
      <w:r w:rsidR="00057656" w:rsidRPr="00835DDA">
        <w:rPr>
          <w:color w:val="4472C4" w:themeColor="accent1"/>
        </w:rPr>
        <w:t>0</w:t>
      </w:r>
      <w:r w:rsidRPr="00835DDA">
        <w:rPr>
          <w:color w:val="4472C4" w:themeColor="accent1"/>
        </w:rPr>
        <w:t>/2020</w:t>
      </w:r>
    </w:p>
    <w:p w14:paraId="168F6AF2" w14:textId="77777777" w:rsidR="00A273F9" w:rsidRPr="00835DDA" w:rsidRDefault="00A273F9" w:rsidP="00835DDA">
      <w:pPr>
        <w:pStyle w:val="SubTitle3"/>
        <w:jc w:val="left"/>
        <w:rPr>
          <w:color w:val="4472C4" w:themeColor="accent1"/>
        </w:rPr>
      </w:pPr>
      <w:r w:rsidRPr="00835DDA">
        <w:rPr>
          <w:color w:val="4472C4" w:themeColor="accent1"/>
        </w:rPr>
        <w:t>Presented by:</w:t>
      </w:r>
    </w:p>
    <w:p w14:paraId="170672B9" w14:textId="77777777" w:rsidR="00057656" w:rsidRPr="00835DDA" w:rsidRDefault="00057656" w:rsidP="00835DDA">
      <w:pPr>
        <w:pStyle w:val="SubTitle3"/>
        <w:jc w:val="left"/>
        <w:rPr>
          <w:color w:val="4472C4" w:themeColor="accent1"/>
        </w:rPr>
      </w:pPr>
    </w:p>
    <w:p w14:paraId="6D6BEE82" w14:textId="7599F7C2" w:rsidR="00057656" w:rsidRPr="00835DDA" w:rsidRDefault="00835DDA" w:rsidP="00835DDA">
      <w:pPr>
        <w:pStyle w:val="SubTitle3"/>
        <w:jc w:val="left"/>
        <w:rPr>
          <w:color w:val="4472C4" w:themeColor="accent1"/>
        </w:rPr>
      </w:pPr>
      <w:r w:rsidRPr="00835DDA">
        <w:rPr>
          <w:color w:val="4472C4" w:themeColor="accent1"/>
        </w:rPr>
        <w:t>Mohammad Pakizehjam</w:t>
      </w:r>
    </w:p>
    <w:p w14:paraId="60A9E01E" w14:textId="77777777" w:rsidR="00057656" w:rsidRPr="00835DDA" w:rsidRDefault="00057656" w:rsidP="00835DDA">
      <w:pPr>
        <w:pStyle w:val="SubTitle3"/>
        <w:jc w:val="left"/>
        <w:rPr>
          <w:color w:val="4472C4" w:themeColor="accent1"/>
        </w:rPr>
      </w:pPr>
    </w:p>
    <w:p w14:paraId="7007D881" w14:textId="69E30AA9" w:rsidR="00057656" w:rsidRPr="00075A11" w:rsidRDefault="00057656" w:rsidP="00057656">
      <w:pPr>
        <w:pStyle w:val="SubTitle3"/>
        <w:jc w:val="center"/>
        <w:sectPr w:rsidR="00057656" w:rsidRPr="00075A11" w:rsidSect="00DA0A78">
          <w:pgSz w:w="12240" w:h="15840"/>
          <w:pgMar w:top="1440" w:right="1440" w:bottom="1440" w:left="1440" w:header="720" w:footer="1022" w:gutter="0"/>
          <w:cols w:space="720"/>
        </w:sectPr>
      </w:pPr>
    </w:p>
    <w:p w14:paraId="7809C57F" w14:textId="77777777" w:rsidR="00DA0A78" w:rsidRPr="006A11C3" w:rsidRDefault="00DA0A78" w:rsidP="00932C37">
      <w:pPr>
        <w:pStyle w:val="TaglineTop"/>
      </w:pPr>
    </w:p>
    <w:p w14:paraId="29EA8410" w14:textId="77777777" w:rsidR="00143B45" w:rsidRDefault="006B0D6F" w:rsidP="00932C37">
      <w:pPr>
        <w:pStyle w:val="Header2"/>
      </w:pPr>
      <w:r>
        <w:t xml:space="preserve">Time and </w:t>
      </w:r>
      <w:r w:rsidR="009F05EC">
        <w:t>m</w:t>
      </w:r>
      <w:r>
        <w:t>aterials</w:t>
      </w:r>
    </w:p>
    <w:tbl>
      <w:tblPr>
        <w:tblStyle w:val="TableGrid"/>
        <w:tblW w:w="0" w:type="auto"/>
        <w:tblInd w:w="468" w:type="dxa"/>
        <w:tblBorders>
          <w:insideV w:val="dashSmallGap" w:sz="4" w:space="0" w:color="auto"/>
        </w:tblBorders>
        <w:tblLook w:val="01E0" w:firstRow="1" w:lastRow="1" w:firstColumn="1" w:lastColumn="1" w:noHBand="0" w:noVBand="0"/>
      </w:tblPr>
      <w:tblGrid>
        <w:gridCol w:w="2751"/>
        <w:gridCol w:w="6131"/>
      </w:tblGrid>
      <w:tr w:rsidR="003B41B9" w:rsidRPr="003B41B9" w14:paraId="2BE0A29B" w14:textId="77777777" w:rsidTr="00827801">
        <w:trPr>
          <w:trHeight w:val="576"/>
        </w:trPr>
        <w:tc>
          <w:tcPr>
            <w:tcW w:w="2751" w:type="dxa"/>
            <w:shd w:val="clear" w:color="auto" w:fill="666666"/>
          </w:tcPr>
          <w:p w14:paraId="24D91515" w14:textId="1094F3CD" w:rsidR="003B41B9" w:rsidRPr="0040221A" w:rsidRDefault="00827801" w:rsidP="00932C37">
            <w:pPr>
              <w:pStyle w:val="TblHeader"/>
              <w:rPr>
                <w:i w:val="0"/>
              </w:rPr>
            </w:pPr>
            <w:r>
              <w:rPr>
                <w:i w:val="0"/>
              </w:rPr>
              <w:t>Partner</w:t>
            </w:r>
            <w:r w:rsidR="003B41B9" w:rsidRPr="0040221A">
              <w:rPr>
                <w:i w:val="0"/>
              </w:rPr>
              <w:t xml:space="preserve"> </w:t>
            </w:r>
            <w:r w:rsidR="009F05EC" w:rsidRPr="0040221A">
              <w:rPr>
                <w:i w:val="0"/>
              </w:rPr>
              <w:t>n</w:t>
            </w:r>
            <w:r w:rsidR="003B41B9" w:rsidRPr="0040221A">
              <w:rPr>
                <w:i w:val="0"/>
              </w:rPr>
              <w:t>ame</w:t>
            </w:r>
          </w:p>
        </w:tc>
        <w:tc>
          <w:tcPr>
            <w:tcW w:w="6131" w:type="dxa"/>
          </w:tcPr>
          <w:p w14:paraId="370A941B" w14:textId="170EAAD0" w:rsidR="003B41B9" w:rsidRPr="00057656" w:rsidRDefault="00835DDA" w:rsidP="00057656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Saeid Nahali</w:t>
            </w:r>
          </w:p>
        </w:tc>
      </w:tr>
      <w:tr w:rsidR="003B41B9" w:rsidRPr="003B41B9" w14:paraId="14C6BEDF" w14:textId="77777777" w:rsidTr="00827801">
        <w:trPr>
          <w:trHeight w:val="576"/>
        </w:trPr>
        <w:tc>
          <w:tcPr>
            <w:tcW w:w="2751" w:type="dxa"/>
            <w:shd w:val="clear" w:color="auto" w:fill="666666"/>
          </w:tcPr>
          <w:p w14:paraId="7FB184AF" w14:textId="77777777" w:rsidR="003B41B9" w:rsidRPr="0040221A" w:rsidRDefault="0071464C" w:rsidP="00932C37">
            <w:pPr>
              <w:pStyle w:val="TblHeader"/>
              <w:rPr>
                <w:i w:val="0"/>
              </w:rPr>
            </w:pPr>
            <w:r w:rsidRPr="0040221A">
              <w:rPr>
                <w:i w:val="0"/>
              </w:rPr>
              <w:t xml:space="preserve">Project </w:t>
            </w:r>
            <w:r w:rsidR="009F05EC" w:rsidRPr="0040221A">
              <w:rPr>
                <w:i w:val="0"/>
              </w:rPr>
              <w:t>n</w:t>
            </w:r>
            <w:r w:rsidRPr="0040221A">
              <w:rPr>
                <w:i w:val="0"/>
              </w:rPr>
              <w:t>ame</w:t>
            </w:r>
          </w:p>
        </w:tc>
        <w:tc>
          <w:tcPr>
            <w:tcW w:w="6131" w:type="dxa"/>
          </w:tcPr>
          <w:p w14:paraId="583C1A38" w14:textId="018A8709" w:rsidR="003B41B9" w:rsidRPr="00827801" w:rsidRDefault="00827801" w:rsidP="00057656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</w:t>
            </w:r>
            <w:r w:rsidRPr="00827801">
              <w:rPr>
                <w:b/>
                <w:bCs/>
                <w:sz w:val="22"/>
                <w:szCs w:val="22"/>
              </w:rPr>
              <w:t>ebugging</w:t>
            </w:r>
            <w:r>
              <w:rPr>
                <w:b/>
                <w:bCs/>
                <w:sz w:val="22"/>
                <w:szCs w:val="22"/>
              </w:rPr>
              <w:t xml:space="preserve"> Code</w:t>
            </w:r>
          </w:p>
        </w:tc>
      </w:tr>
      <w:tr w:rsidR="003B41B9" w:rsidRPr="003B41B9" w14:paraId="68DDCC42" w14:textId="77777777" w:rsidTr="00827801">
        <w:trPr>
          <w:trHeight w:val="576"/>
        </w:trPr>
        <w:tc>
          <w:tcPr>
            <w:tcW w:w="2751" w:type="dxa"/>
            <w:shd w:val="clear" w:color="auto" w:fill="666666"/>
          </w:tcPr>
          <w:p w14:paraId="27953366" w14:textId="77777777" w:rsidR="003B41B9" w:rsidRPr="0040221A" w:rsidRDefault="0071464C" w:rsidP="00932C37">
            <w:pPr>
              <w:pStyle w:val="TblHeader"/>
              <w:rPr>
                <w:i w:val="0"/>
              </w:rPr>
            </w:pPr>
            <w:r w:rsidRPr="0040221A">
              <w:rPr>
                <w:i w:val="0"/>
              </w:rPr>
              <w:t xml:space="preserve">Engagement </w:t>
            </w:r>
            <w:r w:rsidR="009F05EC" w:rsidRPr="0040221A">
              <w:rPr>
                <w:i w:val="0"/>
              </w:rPr>
              <w:t>d</w:t>
            </w:r>
            <w:r w:rsidRPr="0040221A">
              <w:rPr>
                <w:i w:val="0"/>
              </w:rPr>
              <w:t>uration</w:t>
            </w:r>
          </w:p>
        </w:tc>
        <w:tc>
          <w:tcPr>
            <w:tcW w:w="6131" w:type="dxa"/>
          </w:tcPr>
          <w:p w14:paraId="21E1A759" w14:textId="6B03FAB0" w:rsidR="003B41B9" w:rsidRPr="00057656" w:rsidRDefault="000F5856" w:rsidP="00057656">
            <w:pPr>
              <w:jc w:val="center"/>
              <w:rPr>
                <w:b/>
                <w:bCs/>
                <w:sz w:val="22"/>
                <w:szCs w:val="22"/>
              </w:rPr>
            </w:pPr>
            <w:r w:rsidRPr="00057656">
              <w:rPr>
                <w:b/>
                <w:bCs/>
                <w:sz w:val="22"/>
                <w:szCs w:val="22"/>
              </w:rPr>
              <w:t xml:space="preserve">1 </w:t>
            </w:r>
            <w:r w:rsidR="00C9763A">
              <w:rPr>
                <w:b/>
                <w:bCs/>
                <w:sz w:val="22"/>
                <w:szCs w:val="22"/>
              </w:rPr>
              <w:t>Week</w:t>
            </w:r>
          </w:p>
        </w:tc>
      </w:tr>
      <w:tr w:rsidR="003B41B9" w:rsidRPr="003B41B9" w14:paraId="5AAE8B1C" w14:textId="77777777" w:rsidTr="00827801">
        <w:trPr>
          <w:trHeight w:val="576"/>
        </w:trPr>
        <w:tc>
          <w:tcPr>
            <w:tcW w:w="2751" w:type="dxa"/>
            <w:shd w:val="clear" w:color="auto" w:fill="666666"/>
          </w:tcPr>
          <w:p w14:paraId="1FF1F265" w14:textId="77777777" w:rsidR="003B41B9" w:rsidRPr="0040221A" w:rsidRDefault="0040221A" w:rsidP="00932C37">
            <w:pPr>
              <w:pStyle w:val="TblHeader"/>
              <w:rPr>
                <w:i w:val="0"/>
              </w:rPr>
            </w:pPr>
            <w:r>
              <w:rPr>
                <w:i w:val="0"/>
              </w:rPr>
              <w:t>Begin</w:t>
            </w:r>
            <w:r w:rsidR="0071464C" w:rsidRPr="0040221A">
              <w:rPr>
                <w:i w:val="0"/>
              </w:rPr>
              <w:t xml:space="preserve"> </w:t>
            </w:r>
            <w:r w:rsidR="009F05EC" w:rsidRPr="0040221A">
              <w:rPr>
                <w:i w:val="0"/>
              </w:rPr>
              <w:t>d</w:t>
            </w:r>
            <w:r w:rsidR="0071464C" w:rsidRPr="0040221A">
              <w:rPr>
                <w:i w:val="0"/>
              </w:rPr>
              <w:t>ate</w:t>
            </w:r>
          </w:p>
        </w:tc>
        <w:tc>
          <w:tcPr>
            <w:tcW w:w="6131" w:type="dxa"/>
          </w:tcPr>
          <w:p w14:paraId="1FECCE2E" w14:textId="77777777" w:rsidR="003B41B9" w:rsidRPr="00057656" w:rsidRDefault="000F5856" w:rsidP="00057656">
            <w:pPr>
              <w:jc w:val="center"/>
              <w:rPr>
                <w:b/>
                <w:bCs/>
                <w:sz w:val="22"/>
                <w:szCs w:val="22"/>
              </w:rPr>
            </w:pPr>
            <w:r w:rsidRPr="00057656">
              <w:rPr>
                <w:b/>
                <w:bCs/>
                <w:sz w:val="22"/>
                <w:szCs w:val="22"/>
              </w:rPr>
              <w:t>05.20.2020</w:t>
            </w:r>
          </w:p>
        </w:tc>
      </w:tr>
      <w:tr w:rsidR="003B41B9" w:rsidRPr="003B41B9" w14:paraId="6C4BD0E1" w14:textId="77777777" w:rsidTr="00827801">
        <w:trPr>
          <w:trHeight w:val="576"/>
        </w:trPr>
        <w:tc>
          <w:tcPr>
            <w:tcW w:w="2751" w:type="dxa"/>
            <w:shd w:val="clear" w:color="auto" w:fill="666666"/>
          </w:tcPr>
          <w:p w14:paraId="751B8730" w14:textId="77777777" w:rsidR="003B41B9" w:rsidRPr="0040221A" w:rsidRDefault="0040221A" w:rsidP="00932C37">
            <w:pPr>
              <w:pStyle w:val="TblHeader"/>
              <w:rPr>
                <w:i w:val="0"/>
              </w:rPr>
            </w:pPr>
            <w:r>
              <w:rPr>
                <w:i w:val="0"/>
              </w:rPr>
              <w:t>End</w:t>
            </w:r>
            <w:r w:rsidR="00804BE7" w:rsidRPr="0040221A">
              <w:rPr>
                <w:i w:val="0"/>
              </w:rPr>
              <w:t xml:space="preserve"> </w:t>
            </w:r>
            <w:r w:rsidR="009F05EC" w:rsidRPr="0040221A">
              <w:rPr>
                <w:i w:val="0"/>
              </w:rPr>
              <w:t>d</w:t>
            </w:r>
            <w:r w:rsidR="00804BE7" w:rsidRPr="0040221A">
              <w:rPr>
                <w:i w:val="0"/>
              </w:rPr>
              <w:t>ate</w:t>
            </w:r>
          </w:p>
        </w:tc>
        <w:tc>
          <w:tcPr>
            <w:tcW w:w="6131" w:type="dxa"/>
          </w:tcPr>
          <w:p w14:paraId="3C1E2A5C" w14:textId="775135DD" w:rsidR="003B41B9" w:rsidRPr="00057656" w:rsidRDefault="000F5856" w:rsidP="00057656">
            <w:pPr>
              <w:jc w:val="center"/>
              <w:rPr>
                <w:b/>
                <w:bCs/>
                <w:sz w:val="22"/>
                <w:szCs w:val="22"/>
              </w:rPr>
            </w:pPr>
            <w:r w:rsidRPr="00057656">
              <w:rPr>
                <w:b/>
                <w:bCs/>
                <w:sz w:val="22"/>
                <w:szCs w:val="22"/>
              </w:rPr>
              <w:t>0</w:t>
            </w:r>
            <w:r w:rsidR="00827801">
              <w:rPr>
                <w:b/>
                <w:bCs/>
                <w:sz w:val="22"/>
                <w:szCs w:val="22"/>
              </w:rPr>
              <w:t>5</w:t>
            </w:r>
            <w:r w:rsidRPr="00057656">
              <w:rPr>
                <w:b/>
                <w:bCs/>
                <w:sz w:val="22"/>
                <w:szCs w:val="22"/>
              </w:rPr>
              <w:t>.</w:t>
            </w:r>
            <w:r w:rsidR="00827801">
              <w:rPr>
                <w:b/>
                <w:bCs/>
                <w:sz w:val="22"/>
                <w:szCs w:val="22"/>
              </w:rPr>
              <w:t>26</w:t>
            </w:r>
            <w:r w:rsidRPr="00057656">
              <w:rPr>
                <w:b/>
                <w:bCs/>
                <w:sz w:val="22"/>
                <w:szCs w:val="22"/>
              </w:rPr>
              <w:t>.20</w:t>
            </w:r>
            <w:r w:rsidR="00827801">
              <w:rPr>
                <w:b/>
                <w:bCs/>
                <w:sz w:val="22"/>
                <w:szCs w:val="22"/>
              </w:rPr>
              <w:t>20</w:t>
            </w:r>
          </w:p>
        </w:tc>
      </w:tr>
    </w:tbl>
    <w:p w14:paraId="33993030" w14:textId="77777777" w:rsidR="0062060A" w:rsidRDefault="0062060A" w:rsidP="00932C37"/>
    <w:p w14:paraId="16DA835F" w14:textId="77777777" w:rsidR="00AF0238" w:rsidRDefault="00AF0238" w:rsidP="00AF0238">
      <w:pPr>
        <w:pStyle w:val="Header3"/>
      </w:pPr>
      <w:r w:rsidRPr="00AF0238">
        <w:t>Estimated time</w:t>
      </w:r>
      <w:r w:rsidRPr="002B3EFA">
        <w:t xml:space="preserve"> </w:t>
      </w:r>
      <w:r>
        <w:t>and Budget and Schedule</w:t>
      </w:r>
    </w:p>
    <w:p w14:paraId="57EE967F" w14:textId="77777777" w:rsidR="00152219" w:rsidRDefault="00152219" w:rsidP="00932C37"/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ashSmallGap" w:sz="4" w:space="0" w:color="auto"/>
        </w:tblBorders>
        <w:tblLook w:val="0000" w:firstRow="0" w:lastRow="0" w:firstColumn="0" w:lastColumn="0" w:noHBand="0" w:noVBand="0"/>
      </w:tblPr>
      <w:tblGrid>
        <w:gridCol w:w="2073"/>
        <w:gridCol w:w="1594"/>
        <w:gridCol w:w="1477"/>
        <w:gridCol w:w="864"/>
        <w:gridCol w:w="598"/>
        <w:gridCol w:w="589"/>
        <w:gridCol w:w="1687"/>
      </w:tblGrid>
      <w:tr w:rsidR="00057656" w:rsidRPr="00152219" w14:paraId="4105F1B0" w14:textId="77777777" w:rsidTr="00827801">
        <w:tc>
          <w:tcPr>
            <w:tcW w:w="2073" w:type="dxa"/>
            <w:vMerge w:val="restart"/>
            <w:shd w:val="clear" w:color="auto" w:fill="666666"/>
            <w:vAlign w:val="center"/>
          </w:tcPr>
          <w:p w14:paraId="77106ECF" w14:textId="77777777" w:rsidR="00057656" w:rsidRPr="0040221A" w:rsidRDefault="00057656" w:rsidP="00AF0238">
            <w:pPr>
              <w:pStyle w:val="TblHeader"/>
              <w:rPr>
                <w:i w:val="0"/>
              </w:rPr>
            </w:pPr>
            <w:r>
              <w:rPr>
                <w:i w:val="0"/>
              </w:rPr>
              <w:t>Item d</w:t>
            </w:r>
            <w:r w:rsidRPr="0040221A">
              <w:rPr>
                <w:i w:val="0"/>
              </w:rPr>
              <w:t>escription</w:t>
            </w:r>
          </w:p>
        </w:tc>
        <w:tc>
          <w:tcPr>
            <w:tcW w:w="3071" w:type="dxa"/>
            <w:gridSpan w:val="2"/>
            <w:shd w:val="clear" w:color="auto" w:fill="666666"/>
            <w:vAlign w:val="center"/>
          </w:tcPr>
          <w:p w14:paraId="4C77F1E3" w14:textId="77777777" w:rsidR="00057656" w:rsidRDefault="00057656" w:rsidP="00AF0238">
            <w:pPr>
              <w:pStyle w:val="TblHeader"/>
              <w:rPr>
                <w:i w:val="0"/>
              </w:rPr>
            </w:pPr>
            <w:r w:rsidRPr="0040221A">
              <w:rPr>
                <w:i w:val="0"/>
              </w:rPr>
              <w:t>Delivery schedule</w:t>
            </w:r>
            <w:r w:rsidRPr="0040221A">
              <w:rPr>
                <w:i w:val="0"/>
              </w:rPr>
              <w:br/>
            </w:r>
          </w:p>
        </w:tc>
        <w:tc>
          <w:tcPr>
            <w:tcW w:w="864" w:type="dxa"/>
            <w:vMerge w:val="restart"/>
            <w:shd w:val="clear" w:color="auto" w:fill="666666"/>
          </w:tcPr>
          <w:p w14:paraId="30876084" w14:textId="77777777" w:rsidR="00057656" w:rsidRDefault="00057656" w:rsidP="00AF0238">
            <w:pPr>
              <w:pStyle w:val="TblHeader"/>
              <w:rPr>
                <w:i w:val="0"/>
              </w:rPr>
            </w:pPr>
            <w:r>
              <w:rPr>
                <w:i w:val="0"/>
              </w:rPr>
              <w:t>Hours</w:t>
            </w:r>
          </w:p>
        </w:tc>
        <w:tc>
          <w:tcPr>
            <w:tcW w:w="1187" w:type="dxa"/>
            <w:gridSpan w:val="2"/>
            <w:vMerge w:val="restart"/>
            <w:shd w:val="clear" w:color="auto" w:fill="666666"/>
            <w:vAlign w:val="center"/>
          </w:tcPr>
          <w:p w14:paraId="548E73A1" w14:textId="77777777" w:rsidR="00057656" w:rsidRPr="0040221A" w:rsidRDefault="00057656" w:rsidP="00AF0238">
            <w:pPr>
              <w:pStyle w:val="TblHeader"/>
              <w:rPr>
                <w:i w:val="0"/>
              </w:rPr>
            </w:pPr>
            <w:r>
              <w:rPr>
                <w:i w:val="0"/>
              </w:rPr>
              <w:t>Rate</w:t>
            </w:r>
            <w:r w:rsidRPr="0040221A">
              <w:rPr>
                <w:i w:val="0"/>
              </w:rPr>
              <w:br/>
              <w:t>(</w:t>
            </w:r>
            <w:r>
              <w:rPr>
                <w:i w:val="0"/>
              </w:rPr>
              <w:t>Hourly</w:t>
            </w:r>
            <w:r w:rsidRPr="0040221A">
              <w:rPr>
                <w:i w:val="0"/>
              </w:rPr>
              <w:t>)</w:t>
            </w:r>
          </w:p>
        </w:tc>
        <w:tc>
          <w:tcPr>
            <w:tcW w:w="1687" w:type="dxa"/>
            <w:vMerge w:val="restart"/>
            <w:shd w:val="clear" w:color="auto" w:fill="666666"/>
          </w:tcPr>
          <w:p w14:paraId="77F6D2DC" w14:textId="77777777" w:rsidR="00057656" w:rsidRDefault="00057656" w:rsidP="00AF0238">
            <w:pPr>
              <w:pStyle w:val="TblHeader"/>
              <w:rPr>
                <w:i w:val="0"/>
              </w:rPr>
            </w:pPr>
            <w:r>
              <w:rPr>
                <w:i w:val="0"/>
              </w:rPr>
              <w:t>Total</w:t>
            </w:r>
          </w:p>
          <w:p w14:paraId="530426ED" w14:textId="77777777" w:rsidR="00057656" w:rsidRDefault="00057656" w:rsidP="00AF0238">
            <w:pPr>
              <w:pStyle w:val="TblHeader"/>
              <w:rPr>
                <w:i w:val="0"/>
              </w:rPr>
            </w:pPr>
            <w:r>
              <w:rPr>
                <w:i w:val="0"/>
              </w:rPr>
              <w:t>Cost</w:t>
            </w:r>
          </w:p>
          <w:p w14:paraId="6156263E" w14:textId="77777777" w:rsidR="00057656" w:rsidRPr="0040221A" w:rsidRDefault="00057656" w:rsidP="00AF0238">
            <w:pPr>
              <w:pStyle w:val="TblHeader"/>
              <w:rPr>
                <w:i w:val="0"/>
              </w:rPr>
            </w:pPr>
            <w:r w:rsidRPr="0040221A">
              <w:rPr>
                <w:i w:val="0"/>
              </w:rPr>
              <w:t>(estimate)</w:t>
            </w:r>
          </w:p>
        </w:tc>
      </w:tr>
      <w:tr w:rsidR="00057656" w:rsidRPr="00152219" w14:paraId="752AADB9" w14:textId="77777777" w:rsidTr="00827801">
        <w:tc>
          <w:tcPr>
            <w:tcW w:w="2073" w:type="dxa"/>
            <w:vMerge/>
            <w:shd w:val="clear" w:color="auto" w:fill="666666"/>
            <w:vAlign w:val="center"/>
          </w:tcPr>
          <w:p w14:paraId="1C15CCA0" w14:textId="77777777" w:rsidR="00057656" w:rsidRDefault="00057656" w:rsidP="00AF0238">
            <w:pPr>
              <w:pStyle w:val="TblHeader"/>
              <w:rPr>
                <w:i w:val="0"/>
              </w:rPr>
            </w:pPr>
          </w:p>
        </w:tc>
        <w:tc>
          <w:tcPr>
            <w:tcW w:w="1594" w:type="dxa"/>
            <w:shd w:val="clear" w:color="auto" w:fill="666666"/>
            <w:vAlign w:val="center"/>
          </w:tcPr>
          <w:p w14:paraId="0B57C7E2" w14:textId="74ECB7BF" w:rsidR="00057656" w:rsidRPr="0040221A" w:rsidRDefault="00827801" w:rsidP="00AF0238">
            <w:pPr>
              <w:pStyle w:val="TblHeader"/>
              <w:rPr>
                <w:i w:val="0"/>
              </w:rPr>
            </w:pPr>
            <w:r>
              <w:rPr>
                <w:i w:val="0"/>
              </w:rPr>
              <w:t>Pull request</w:t>
            </w:r>
          </w:p>
        </w:tc>
        <w:tc>
          <w:tcPr>
            <w:tcW w:w="1477" w:type="dxa"/>
            <w:shd w:val="clear" w:color="auto" w:fill="666666"/>
          </w:tcPr>
          <w:p w14:paraId="419BCD98" w14:textId="0AEC14DB" w:rsidR="00057656" w:rsidRDefault="00827801" w:rsidP="00AF0238">
            <w:pPr>
              <w:pStyle w:val="TblHeader"/>
              <w:rPr>
                <w:i w:val="0"/>
              </w:rPr>
            </w:pPr>
            <w:r>
              <w:rPr>
                <w:i w:val="0"/>
              </w:rPr>
              <w:t>Commit</w:t>
            </w:r>
          </w:p>
        </w:tc>
        <w:tc>
          <w:tcPr>
            <w:tcW w:w="864" w:type="dxa"/>
            <w:vMerge/>
            <w:shd w:val="clear" w:color="auto" w:fill="666666"/>
          </w:tcPr>
          <w:p w14:paraId="112B054E" w14:textId="77777777" w:rsidR="00057656" w:rsidRDefault="00057656" w:rsidP="00AF0238">
            <w:pPr>
              <w:pStyle w:val="TblHeader"/>
              <w:rPr>
                <w:i w:val="0"/>
              </w:rPr>
            </w:pPr>
          </w:p>
        </w:tc>
        <w:tc>
          <w:tcPr>
            <w:tcW w:w="1187" w:type="dxa"/>
            <w:gridSpan w:val="2"/>
            <w:vMerge/>
            <w:shd w:val="clear" w:color="auto" w:fill="666666"/>
            <w:vAlign w:val="center"/>
          </w:tcPr>
          <w:p w14:paraId="3A7746F2" w14:textId="77777777" w:rsidR="00057656" w:rsidRDefault="00057656" w:rsidP="00AF0238">
            <w:pPr>
              <w:pStyle w:val="TblHeader"/>
              <w:rPr>
                <w:i w:val="0"/>
              </w:rPr>
            </w:pPr>
          </w:p>
        </w:tc>
        <w:tc>
          <w:tcPr>
            <w:tcW w:w="1687" w:type="dxa"/>
            <w:vMerge/>
            <w:shd w:val="clear" w:color="auto" w:fill="666666"/>
          </w:tcPr>
          <w:p w14:paraId="0CE981F1" w14:textId="77777777" w:rsidR="00057656" w:rsidRDefault="00057656" w:rsidP="00AF0238">
            <w:pPr>
              <w:pStyle w:val="TblHeader"/>
              <w:rPr>
                <w:i w:val="0"/>
              </w:rPr>
            </w:pPr>
          </w:p>
        </w:tc>
      </w:tr>
      <w:tr w:rsidR="00D30DCD" w14:paraId="367F8BF5" w14:textId="77777777" w:rsidTr="00827801">
        <w:trPr>
          <w:trHeight w:val="576"/>
        </w:trPr>
        <w:tc>
          <w:tcPr>
            <w:tcW w:w="2073" w:type="dxa"/>
            <w:vAlign w:val="center"/>
          </w:tcPr>
          <w:p w14:paraId="084E2B17" w14:textId="147A73C6" w:rsidR="00D30DCD" w:rsidRPr="00D6517D" w:rsidRDefault="00827801" w:rsidP="00AF0238">
            <w:pPr>
              <w:jc w:val="center"/>
            </w:pP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Debugging</w:t>
            </w:r>
          </w:p>
        </w:tc>
        <w:tc>
          <w:tcPr>
            <w:tcW w:w="1594" w:type="dxa"/>
            <w:vAlign w:val="center"/>
          </w:tcPr>
          <w:p w14:paraId="39D7BC37" w14:textId="00DEF418" w:rsidR="00D30DCD" w:rsidRPr="007301E2" w:rsidRDefault="00D30DCD" w:rsidP="00AF0238">
            <w:pPr>
              <w:pStyle w:val="rightalign"/>
              <w:jc w:val="center"/>
            </w:pPr>
            <w:r>
              <w:t>05.2</w:t>
            </w:r>
            <w:r w:rsidR="00827801">
              <w:t>0</w:t>
            </w:r>
            <w:r>
              <w:t>.2020</w:t>
            </w:r>
          </w:p>
        </w:tc>
        <w:tc>
          <w:tcPr>
            <w:tcW w:w="1477" w:type="dxa"/>
          </w:tcPr>
          <w:p w14:paraId="245C5FED" w14:textId="2F3948F3" w:rsidR="00D30DCD" w:rsidRDefault="00D30DCD" w:rsidP="00AF0238">
            <w:pPr>
              <w:pStyle w:val="rightalign"/>
              <w:jc w:val="center"/>
            </w:pPr>
            <w:r>
              <w:t>0</w:t>
            </w:r>
            <w:r w:rsidR="00827801">
              <w:t>5</w:t>
            </w:r>
            <w:r>
              <w:t>.</w:t>
            </w:r>
            <w:r w:rsidR="00827801">
              <w:t>25</w:t>
            </w:r>
            <w:r>
              <w:t>.2020</w:t>
            </w:r>
          </w:p>
        </w:tc>
        <w:tc>
          <w:tcPr>
            <w:tcW w:w="864" w:type="dxa"/>
          </w:tcPr>
          <w:p w14:paraId="06D8C7B1" w14:textId="4E10EA4D" w:rsidR="00D30DCD" w:rsidRDefault="00C9763A" w:rsidP="00AF0238">
            <w:pPr>
              <w:pStyle w:val="rightalign"/>
              <w:jc w:val="center"/>
            </w:pPr>
            <w:r>
              <w:t>10</w:t>
            </w:r>
          </w:p>
        </w:tc>
        <w:tc>
          <w:tcPr>
            <w:tcW w:w="1187" w:type="dxa"/>
            <w:gridSpan w:val="2"/>
            <w:vAlign w:val="center"/>
          </w:tcPr>
          <w:p w14:paraId="45717471" w14:textId="77777777" w:rsidR="00D30DCD" w:rsidRPr="007301E2" w:rsidRDefault="00D30DCD" w:rsidP="00AF0238">
            <w:pPr>
              <w:pStyle w:val="rightalign"/>
              <w:jc w:val="center"/>
            </w:pPr>
            <w:r>
              <w:t>$35</w:t>
            </w:r>
          </w:p>
        </w:tc>
        <w:tc>
          <w:tcPr>
            <w:tcW w:w="1687" w:type="dxa"/>
          </w:tcPr>
          <w:p w14:paraId="2C8CF429" w14:textId="38F47EFA" w:rsidR="00D30DCD" w:rsidRPr="007301E2" w:rsidRDefault="00D30DCD" w:rsidP="00AF0238">
            <w:pPr>
              <w:pStyle w:val="rightalign"/>
              <w:jc w:val="center"/>
            </w:pPr>
            <w:r>
              <w:t>$</w:t>
            </w:r>
            <w:r w:rsidR="00C9763A">
              <w:t>350</w:t>
            </w:r>
          </w:p>
        </w:tc>
      </w:tr>
      <w:tr w:rsidR="00D30DCD" w14:paraId="4DA2B881" w14:textId="77777777" w:rsidTr="00827801">
        <w:trPr>
          <w:trHeight w:val="576"/>
        </w:trPr>
        <w:tc>
          <w:tcPr>
            <w:tcW w:w="2073" w:type="dxa"/>
            <w:vAlign w:val="center"/>
          </w:tcPr>
          <w:p w14:paraId="2B398DC6" w14:textId="77777777" w:rsidR="00D30DCD" w:rsidRPr="00152219" w:rsidRDefault="00D30DCD" w:rsidP="00AF0238">
            <w:pPr>
              <w:jc w:val="center"/>
            </w:pPr>
            <w:r>
              <w:t>Test and Troublshooting</w:t>
            </w:r>
          </w:p>
        </w:tc>
        <w:tc>
          <w:tcPr>
            <w:tcW w:w="1594" w:type="dxa"/>
            <w:vAlign w:val="center"/>
          </w:tcPr>
          <w:p w14:paraId="5A00A43E" w14:textId="1F96D98B" w:rsidR="00D30DCD" w:rsidRPr="00152219" w:rsidRDefault="00D30DCD" w:rsidP="00AF0238">
            <w:pPr>
              <w:pStyle w:val="rightalign"/>
              <w:jc w:val="center"/>
            </w:pPr>
            <w:r>
              <w:t>0</w:t>
            </w:r>
            <w:r w:rsidR="00827801">
              <w:t>5</w:t>
            </w:r>
            <w:r>
              <w:t>.</w:t>
            </w:r>
            <w:r w:rsidR="00827801">
              <w:t>26</w:t>
            </w:r>
            <w:r>
              <w:t>.2020</w:t>
            </w:r>
          </w:p>
        </w:tc>
        <w:tc>
          <w:tcPr>
            <w:tcW w:w="1477" w:type="dxa"/>
          </w:tcPr>
          <w:p w14:paraId="65A9CB05" w14:textId="5C29CC51" w:rsidR="00D30DCD" w:rsidRPr="00152219" w:rsidRDefault="00D30DCD" w:rsidP="00AF0238">
            <w:pPr>
              <w:pStyle w:val="rightalign"/>
              <w:jc w:val="center"/>
            </w:pPr>
            <w:r>
              <w:t>0</w:t>
            </w:r>
            <w:r w:rsidR="00827801">
              <w:t>5</w:t>
            </w:r>
            <w:r>
              <w:t>.</w:t>
            </w:r>
            <w:r w:rsidR="00827801">
              <w:t>26</w:t>
            </w:r>
            <w:r>
              <w:t>.2020</w:t>
            </w:r>
          </w:p>
        </w:tc>
        <w:tc>
          <w:tcPr>
            <w:tcW w:w="864" w:type="dxa"/>
          </w:tcPr>
          <w:p w14:paraId="3DDE5941" w14:textId="71B217FD" w:rsidR="00D30DCD" w:rsidRPr="00152219" w:rsidRDefault="00C9763A" w:rsidP="00AF0238">
            <w:pPr>
              <w:pStyle w:val="rightalign"/>
              <w:jc w:val="center"/>
            </w:pPr>
            <w:r>
              <w:t>1</w:t>
            </w:r>
          </w:p>
        </w:tc>
        <w:tc>
          <w:tcPr>
            <w:tcW w:w="1187" w:type="dxa"/>
            <w:gridSpan w:val="2"/>
            <w:vAlign w:val="center"/>
          </w:tcPr>
          <w:p w14:paraId="1612F5AC" w14:textId="7F8784A0" w:rsidR="00D30DCD" w:rsidRPr="00152219" w:rsidRDefault="00D30DCD" w:rsidP="00AF0238">
            <w:pPr>
              <w:pStyle w:val="rightalign"/>
              <w:jc w:val="center"/>
            </w:pPr>
            <w:r>
              <w:t>$</w:t>
            </w:r>
            <w:r w:rsidR="00C9763A">
              <w:t>35</w:t>
            </w:r>
          </w:p>
        </w:tc>
        <w:tc>
          <w:tcPr>
            <w:tcW w:w="1687" w:type="dxa"/>
          </w:tcPr>
          <w:p w14:paraId="70677FE7" w14:textId="292048D7" w:rsidR="00D30DCD" w:rsidRPr="00152219" w:rsidRDefault="00D30DCD" w:rsidP="00AF0238">
            <w:pPr>
              <w:pStyle w:val="rightalign"/>
              <w:jc w:val="center"/>
            </w:pPr>
            <w:r>
              <w:t>$</w:t>
            </w:r>
            <w:r w:rsidR="00C9763A">
              <w:t>35</w:t>
            </w:r>
          </w:p>
        </w:tc>
      </w:tr>
      <w:tr w:rsidR="00827801" w14:paraId="71D35920" w14:textId="77777777" w:rsidTr="00827801">
        <w:trPr>
          <w:trHeight w:val="576"/>
        </w:trPr>
        <w:tc>
          <w:tcPr>
            <w:tcW w:w="2073" w:type="dxa"/>
            <w:vAlign w:val="center"/>
          </w:tcPr>
          <w:p w14:paraId="330F9163" w14:textId="77777777" w:rsidR="00827801" w:rsidRDefault="00827801" w:rsidP="00AF0238">
            <w:pPr>
              <w:jc w:val="center"/>
            </w:pPr>
            <w:r>
              <w:t>Total(estimate)</w:t>
            </w:r>
          </w:p>
        </w:tc>
        <w:tc>
          <w:tcPr>
            <w:tcW w:w="1594" w:type="dxa"/>
            <w:shd w:val="clear" w:color="auto" w:fill="808080" w:themeFill="background1" w:themeFillShade="80"/>
            <w:vAlign w:val="center"/>
          </w:tcPr>
          <w:p w14:paraId="77496232" w14:textId="77777777" w:rsidR="00827801" w:rsidRDefault="00827801" w:rsidP="00AF0238">
            <w:pPr>
              <w:pStyle w:val="rightalign"/>
              <w:jc w:val="center"/>
            </w:pPr>
          </w:p>
        </w:tc>
        <w:tc>
          <w:tcPr>
            <w:tcW w:w="1477" w:type="dxa"/>
            <w:shd w:val="clear" w:color="auto" w:fill="808080" w:themeFill="background1" w:themeFillShade="80"/>
          </w:tcPr>
          <w:p w14:paraId="55491332" w14:textId="77777777" w:rsidR="00827801" w:rsidRDefault="00827801" w:rsidP="00AF0238">
            <w:pPr>
              <w:pStyle w:val="rightalign"/>
              <w:jc w:val="center"/>
            </w:pPr>
          </w:p>
        </w:tc>
        <w:tc>
          <w:tcPr>
            <w:tcW w:w="864" w:type="dxa"/>
            <w:shd w:val="clear" w:color="auto" w:fill="808080" w:themeFill="background1" w:themeFillShade="80"/>
          </w:tcPr>
          <w:p w14:paraId="6F7248E4" w14:textId="77777777" w:rsidR="00827801" w:rsidRPr="00152219" w:rsidRDefault="00827801" w:rsidP="00AF0238">
            <w:pPr>
              <w:pStyle w:val="rightalign"/>
              <w:jc w:val="center"/>
            </w:pPr>
          </w:p>
        </w:tc>
        <w:tc>
          <w:tcPr>
            <w:tcW w:w="598" w:type="dxa"/>
            <w:shd w:val="clear" w:color="auto" w:fill="808080" w:themeFill="background1" w:themeFillShade="80"/>
            <w:vAlign w:val="center"/>
          </w:tcPr>
          <w:p w14:paraId="1C745BF7" w14:textId="77777777" w:rsidR="00827801" w:rsidRPr="00152219" w:rsidRDefault="00827801" w:rsidP="00AF0238">
            <w:pPr>
              <w:pStyle w:val="rightalign"/>
              <w:jc w:val="center"/>
            </w:pPr>
          </w:p>
        </w:tc>
        <w:tc>
          <w:tcPr>
            <w:tcW w:w="589" w:type="dxa"/>
            <w:shd w:val="clear" w:color="auto" w:fill="808080" w:themeFill="background1" w:themeFillShade="80"/>
            <w:vAlign w:val="center"/>
          </w:tcPr>
          <w:p w14:paraId="0E6349F8" w14:textId="383676B2" w:rsidR="00827801" w:rsidRPr="00152219" w:rsidRDefault="00827801" w:rsidP="00AF0238">
            <w:pPr>
              <w:pStyle w:val="rightalign"/>
              <w:jc w:val="center"/>
            </w:pPr>
          </w:p>
        </w:tc>
        <w:tc>
          <w:tcPr>
            <w:tcW w:w="1687" w:type="dxa"/>
          </w:tcPr>
          <w:p w14:paraId="12195B61" w14:textId="42215597" w:rsidR="00827801" w:rsidRDefault="00827801" w:rsidP="00AF0238">
            <w:pPr>
              <w:pStyle w:val="rightalign"/>
              <w:jc w:val="center"/>
            </w:pPr>
            <w:r>
              <w:t>$</w:t>
            </w:r>
            <w:r w:rsidR="00C9763A">
              <w:t>385</w:t>
            </w:r>
          </w:p>
        </w:tc>
      </w:tr>
    </w:tbl>
    <w:p w14:paraId="540F0601" w14:textId="77777777" w:rsidR="00152219" w:rsidRDefault="00152219" w:rsidP="00932C37"/>
    <w:p w14:paraId="5F66250F" w14:textId="77777777" w:rsidR="0029201C" w:rsidRDefault="0029201C" w:rsidP="00AF0238">
      <w:pPr>
        <w:pStyle w:val="TextEntry"/>
        <w:ind w:left="0"/>
      </w:pPr>
    </w:p>
    <w:p w14:paraId="6CA8A256" w14:textId="77777777" w:rsidR="00057656" w:rsidRDefault="00057656" w:rsidP="002B3EFA">
      <w:pPr>
        <w:pStyle w:val="Header3"/>
      </w:pPr>
    </w:p>
    <w:p w14:paraId="1C68C10B" w14:textId="77777777" w:rsidR="00057656" w:rsidRDefault="00057656" w:rsidP="002B3EFA">
      <w:pPr>
        <w:pStyle w:val="Header3"/>
      </w:pPr>
    </w:p>
    <w:p w14:paraId="79C289F3" w14:textId="77777777" w:rsidR="006B0D6F" w:rsidRDefault="0062060A" w:rsidP="002B3EFA">
      <w:pPr>
        <w:pStyle w:val="Header3"/>
      </w:pPr>
      <w:r>
        <w:t xml:space="preserve">Change </w:t>
      </w:r>
      <w:r w:rsidR="009F05EC">
        <w:t>m</w:t>
      </w:r>
      <w:r>
        <w:t xml:space="preserve">anagement </w:t>
      </w:r>
      <w:r w:rsidR="009F05EC">
        <w:t>p</w:t>
      </w:r>
      <w:r>
        <w:t>rocess</w:t>
      </w:r>
    </w:p>
    <w:p w14:paraId="37333001" w14:textId="4DEE6F42" w:rsidR="0062060A" w:rsidRPr="00883492" w:rsidRDefault="00C9763A" w:rsidP="0015500E">
      <w:pPr>
        <w:pStyle w:val="SectionIntro"/>
      </w:pPr>
      <w:r>
        <w:t>Please Update commit description for read history.</w:t>
      </w:r>
    </w:p>
    <w:p w14:paraId="41C5729A" w14:textId="77777777" w:rsidR="0029201C" w:rsidRDefault="0029201C" w:rsidP="00AF0238">
      <w:pPr>
        <w:pStyle w:val="TextEntry"/>
        <w:ind w:left="0"/>
      </w:pPr>
    </w:p>
    <w:p w14:paraId="3317131B" w14:textId="3D32EE69" w:rsidR="002973AF" w:rsidRDefault="002973AF" w:rsidP="00932C37">
      <w:pPr>
        <w:pStyle w:val="TextEntry"/>
      </w:pPr>
    </w:p>
    <w:p w14:paraId="65F0F9ED" w14:textId="68B0D362" w:rsidR="00C9763A" w:rsidRDefault="00C9763A" w:rsidP="00932C37">
      <w:pPr>
        <w:pStyle w:val="TextEntry"/>
      </w:pPr>
    </w:p>
    <w:p w14:paraId="62AA5215" w14:textId="3B1BD6A8" w:rsidR="00C9763A" w:rsidRDefault="00C9763A" w:rsidP="00932C37">
      <w:pPr>
        <w:pStyle w:val="TextEntry"/>
      </w:pPr>
    </w:p>
    <w:p w14:paraId="3606BB81" w14:textId="77777777" w:rsidR="00C9763A" w:rsidRDefault="00C9763A" w:rsidP="00932C37">
      <w:pPr>
        <w:pStyle w:val="TextEntry"/>
      </w:pPr>
    </w:p>
    <w:p w14:paraId="1744C0F6" w14:textId="4F2F04AD" w:rsidR="002973AF" w:rsidRDefault="002973AF" w:rsidP="00932C37">
      <w:pPr>
        <w:pStyle w:val="TextEntry"/>
      </w:pPr>
    </w:p>
    <w:p w14:paraId="59D3488C" w14:textId="77777777" w:rsidR="00C9763A" w:rsidRDefault="00C9763A" w:rsidP="00932C37">
      <w:pPr>
        <w:pStyle w:val="TextEntry"/>
      </w:pPr>
    </w:p>
    <w:p w14:paraId="56E57E81" w14:textId="77777777" w:rsidR="00C9763A" w:rsidRDefault="00C9763A" w:rsidP="00932C37">
      <w:pPr>
        <w:pStyle w:val="TextEntry"/>
      </w:pPr>
    </w:p>
    <w:p w14:paraId="43AB6227" w14:textId="77777777" w:rsidR="002973AF" w:rsidRPr="00C169A0" w:rsidRDefault="00445DCA" w:rsidP="00932C37">
      <w:pPr>
        <w:pStyle w:val="Header2"/>
      </w:pPr>
      <w:r>
        <w:lastRenderedPageBreak/>
        <w:t xml:space="preserve">Acceptance and </w:t>
      </w:r>
      <w:r w:rsidR="009F05EC">
        <w:t>a</w:t>
      </w:r>
      <w:r w:rsidR="00C169A0">
        <w:t>uthorization</w:t>
      </w:r>
    </w:p>
    <w:p w14:paraId="20E14245" w14:textId="77777777" w:rsidR="00FF711F" w:rsidRDefault="00FF711F" w:rsidP="00FF711F"/>
    <w:p w14:paraId="7CB80B35" w14:textId="77777777" w:rsidR="00FF711F" w:rsidRPr="0015500E" w:rsidRDefault="00FF711F" w:rsidP="00FF711F"/>
    <w:p w14:paraId="3B92EEA9" w14:textId="77777777" w:rsidR="00F53050" w:rsidRPr="005068E9" w:rsidRDefault="00F53050" w:rsidP="00932C37">
      <w:pPr>
        <w:pStyle w:val="BlockText"/>
      </w:pPr>
      <w:r w:rsidRPr="005068E9">
        <w:t xml:space="preserve">The terms and conditions of the </w:t>
      </w:r>
      <w:r w:rsidRPr="00883492">
        <w:rPr>
          <w:b/>
        </w:rPr>
        <w:t xml:space="preserve">Professional </w:t>
      </w:r>
      <w:r w:rsidR="00FF711F">
        <w:rPr>
          <w:b/>
        </w:rPr>
        <w:t>S</w:t>
      </w:r>
      <w:r w:rsidRPr="00883492">
        <w:rPr>
          <w:b/>
        </w:rPr>
        <w:t xml:space="preserve">ervices </w:t>
      </w:r>
      <w:r w:rsidR="00FF711F">
        <w:rPr>
          <w:b/>
        </w:rPr>
        <w:t>A</w:t>
      </w:r>
      <w:r w:rsidRPr="00883492">
        <w:rPr>
          <w:b/>
        </w:rPr>
        <w:t>greement</w:t>
      </w:r>
      <w:r w:rsidRPr="005068E9">
        <w:t xml:space="preserve"> apply in full to the services and products provided under this Statement of Work.</w:t>
      </w:r>
    </w:p>
    <w:p w14:paraId="0EDA8D5C" w14:textId="77777777" w:rsidR="00F53050" w:rsidRPr="005068E9" w:rsidRDefault="00F53050" w:rsidP="00932C37">
      <w:pPr>
        <w:pStyle w:val="BlockText"/>
      </w:pPr>
      <w:r w:rsidRPr="00DA6758">
        <w:rPr>
          <w:b/>
        </w:rPr>
        <w:t>IN WITNESS WHEREOF</w:t>
      </w:r>
      <w:r w:rsidRPr="005068E9">
        <w:t>, the parties hereto each acting with proper authority have executed this Statement of Work, under seal.</w:t>
      </w:r>
    </w:p>
    <w:p w14:paraId="716DAC3B" w14:textId="77777777" w:rsidR="00C169A0" w:rsidRDefault="00C169A0" w:rsidP="00932C37">
      <w:pPr>
        <w:pStyle w:val="BlockText"/>
      </w:pPr>
    </w:p>
    <w:tbl>
      <w:tblPr>
        <w:tblW w:w="9090" w:type="dxa"/>
        <w:tblInd w:w="468" w:type="dxa"/>
        <w:tblLook w:val="0000" w:firstRow="0" w:lastRow="0" w:firstColumn="0" w:lastColumn="0" w:noHBand="0" w:noVBand="0"/>
      </w:tblPr>
      <w:tblGrid>
        <w:gridCol w:w="4410"/>
        <w:gridCol w:w="450"/>
        <w:gridCol w:w="4230"/>
      </w:tblGrid>
      <w:tr w:rsidR="00F53050" w14:paraId="360F3CC3" w14:textId="77777777">
        <w:tc>
          <w:tcPr>
            <w:tcW w:w="441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17753AEA" w14:textId="032BB00C" w:rsidR="00F53050" w:rsidRDefault="00835DDA" w:rsidP="00932C37">
            <w:r>
              <w:t>Saeid Nahali</w:t>
            </w:r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761D0A5" w14:textId="77777777" w:rsidR="00F53050" w:rsidRDefault="00F53050" w:rsidP="00932C37"/>
        </w:tc>
        <w:tc>
          <w:tcPr>
            <w:tcW w:w="423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4E8DEECE" w14:textId="46DA9461" w:rsidR="00F53050" w:rsidRPr="0022532D" w:rsidRDefault="00835DDA" w:rsidP="00932C37">
            <w:r>
              <w:t>Mohammad Pakizehjam</w:t>
            </w:r>
          </w:p>
        </w:tc>
      </w:tr>
      <w:tr w:rsidR="00DA6758" w14:paraId="20BF39D0" w14:textId="77777777">
        <w:trPr>
          <w:trHeight w:val="360"/>
        </w:trPr>
        <w:tc>
          <w:tcPr>
            <w:tcW w:w="4410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19ADC36" w14:textId="77777777" w:rsidR="00DA6758" w:rsidRPr="0022532D" w:rsidRDefault="00DA6758" w:rsidP="00932C37">
            <w:pPr>
              <w:rPr>
                <w:vertAlign w:val="superscript"/>
              </w:rPr>
            </w:pPr>
            <w:r w:rsidRPr="0022532D">
              <w:rPr>
                <w:vertAlign w:val="superscript"/>
              </w:rPr>
              <w:t xml:space="preserve">Full </w:t>
            </w:r>
            <w:r w:rsidR="009F05EC">
              <w:rPr>
                <w:vertAlign w:val="superscript"/>
              </w:rPr>
              <w:t>name</w:t>
            </w:r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CFEAF27" w14:textId="77777777" w:rsidR="00DA6758" w:rsidRDefault="00DA6758" w:rsidP="00932C37">
            <w:pPr>
              <w:rPr>
                <w:vertAlign w:val="superscript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192331A" w14:textId="44CE32F0" w:rsidR="00DA6758" w:rsidRPr="0022532D" w:rsidRDefault="00DA6758" w:rsidP="00932C37">
            <w:pPr>
              <w:rPr>
                <w:vertAlign w:val="superscript"/>
              </w:rPr>
            </w:pPr>
            <w:r w:rsidRPr="0022532D">
              <w:rPr>
                <w:vertAlign w:val="superscript"/>
              </w:rPr>
              <w:t xml:space="preserve">Full </w:t>
            </w:r>
            <w:r w:rsidR="009F05EC">
              <w:rPr>
                <w:vertAlign w:val="superscript"/>
              </w:rPr>
              <w:t>name</w:t>
            </w:r>
          </w:p>
        </w:tc>
      </w:tr>
      <w:tr w:rsidR="00F53050" w14:paraId="096E2476" w14:textId="77777777">
        <w:trPr>
          <w:trHeight w:val="360"/>
        </w:trPr>
        <w:tc>
          <w:tcPr>
            <w:tcW w:w="441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631995C3" w14:textId="6D0BF66F" w:rsidR="00F53050" w:rsidRDefault="00C9763A" w:rsidP="00932C37">
            <w:r>
              <w:t>Partner</w:t>
            </w:r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7933254" w14:textId="1F979660" w:rsidR="00F53050" w:rsidRDefault="00F53050" w:rsidP="00932C37"/>
        </w:tc>
        <w:tc>
          <w:tcPr>
            <w:tcW w:w="423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14FEAE37" w14:textId="3062FE2B" w:rsidR="00F53050" w:rsidRPr="0022532D" w:rsidRDefault="00344600" w:rsidP="00932C37">
            <w:r>
              <w:t>Programer</w:t>
            </w:r>
          </w:p>
        </w:tc>
      </w:tr>
      <w:tr w:rsidR="00F53050" w14:paraId="3D20F175" w14:textId="77777777">
        <w:trPr>
          <w:trHeight w:val="360"/>
        </w:trPr>
        <w:tc>
          <w:tcPr>
            <w:tcW w:w="4410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1798A59" w14:textId="6C48C916" w:rsidR="00F53050" w:rsidRDefault="00835DDA" w:rsidP="00932C37">
            <w:pPr>
              <w:rPr>
                <w:vertAlign w:val="superscript"/>
              </w:rPr>
            </w:pPr>
            <w:r>
              <w:rPr>
                <w:vertAlign w:val="superscript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544988AB" wp14:editId="6542AAE3">
                      <wp:simplePos x="0" y="0"/>
                      <wp:positionH relativeFrom="column">
                        <wp:posOffset>305435</wp:posOffset>
                      </wp:positionH>
                      <wp:positionV relativeFrom="paragraph">
                        <wp:posOffset>-431800</wp:posOffset>
                      </wp:positionV>
                      <wp:extent cx="1614600" cy="1036440"/>
                      <wp:effectExtent l="57150" t="57150" r="24130" b="49530"/>
                      <wp:wrapNone/>
                      <wp:docPr id="2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14600" cy="1036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065898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" o:spid="_x0000_s1026" type="#_x0000_t75" style="position:absolute;margin-left:23.35pt;margin-top:-34.7pt;width:128.55pt;height:8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">
                      <v:imagedata r:id="rId8" o:title=""/>
                    </v:shape>
                  </w:pict>
                </mc:Fallback>
              </mc:AlternateContent>
            </w:r>
            <w:r w:rsidR="00F53050">
              <w:rPr>
                <w:vertAlign w:val="superscript"/>
              </w:rPr>
              <w:t>Title</w:t>
            </w:r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EBD5D1D" w14:textId="77777777" w:rsidR="00F53050" w:rsidRDefault="00F53050" w:rsidP="00932C37">
            <w:pPr>
              <w:rPr>
                <w:vertAlign w:val="superscript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1A9E0C7" w14:textId="4F14CEA7" w:rsidR="00F53050" w:rsidRPr="0022532D" w:rsidRDefault="00F53050" w:rsidP="00932C37">
            <w:pPr>
              <w:rPr>
                <w:vertAlign w:val="superscript"/>
              </w:rPr>
            </w:pPr>
            <w:r w:rsidRPr="0022532D">
              <w:rPr>
                <w:vertAlign w:val="superscript"/>
              </w:rPr>
              <w:t>Title</w:t>
            </w:r>
          </w:p>
        </w:tc>
      </w:tr>
      <w:tr w:rsidR="00F53050" w14:paraId="61C56517" w14:textId="77777777">
        <w:trPr>
          <w:trHeight w:val="360"/>
        </w:trPr>
        <w:tc>
          <w:tcPr>
            <w:tcW w:w="441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33DBF411" w14:textId="0E20A768" w:rsidR="00F53050" w:rsidRDefault="00F53050" w:rsidP="00932C37"/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82EEC7F" w14:textId="14C1B44D" w:rsidR="00F53050" w:rsidRDefault="00F53050" w:rsidP="00932C37"/>
        </w:tc>
        <w:tc>
          <w:tcPr>
            <w:tcW w:w="423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5B338014" w14:textId="353FBB38" w:rsidR="00F53050" w:rsidRPr="0022532D" w:rsidRDefault="00835DDA" w:rsidP="00932C37">
            <w: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4091A002" wp14:editId="51659B54">
                      <wp:simplePos x="0" y="0"/>
                      <wp:positionH relativeFrom="column">
                        <wp:posOffset>464820</wp:posOffset>
                      </wp:positionH>
                      <wp:positionV relativeFrom="paragraph">
                        <wp:posOffset>-819785</wp:posOffset>
                      </wp:positionV>
                      <wp:extent cx="1711080" cy="1157760"/>
                      <wp:effectExtent l="38100" t="38100" r="41910" b="42545"/>
                      <wp:wrapNone/>
                      <wp:docPr id="1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11080" cy="1157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7D43879" id="Ink 1" o:spid="_x0000_s1026" type="#_x0000_t75" style="position:absolute;margin-left:36.3pt;margin-top:-64.85pt;width:135.35pt;height:9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">
                      <v:imagedata r:id="rId10" o:title=""/>
                    </v:shape>
                  </w:pict>
                </mc:Fallback>
              </mc:AlternateContent>
            </w:r>
          </w:p>
        </w:tc>
      </w:tr>
      <w:tr w:rsidR="00F53050" w14:paraId="36B565A7" w14:textId="77777777">
        <w:trPr>
          <w:trHeight w:val="360"/>
        </w:trPr>
        <w:tc>
          <w:tcPr>
            <w:tcW w:w="4410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CC41DC9" w14:textId="77777777" w:rsidR="00F53050" w:rsidRDefault="00F53050" w:rsidP="00932C37">
            <w:pPr>
              <w:rPr>
                <w:vertAlign w:val="superscript"/>
              </w:rPr>
            </w:pPr>
            <w:r>
              <w:rPr>
                <w:vertAlign w:val="superscript"/>
              </w:rPr>
              <w:t>Signature</w:t>
            </w:r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AB7A094" w14:textId="695FDD27" w:rsidR="00F53050" w:rsidRDefault="00F53050" w:rsidP="00932C37">
            <w:pPr>
              <w:rPr>
                <w:vertAlign w:val="superscript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19831A5" w14:textId="4BCD35D0" w:rsidR="00F53050" w:rsidRPr="0022532D" w:rsidRDefault="00F53050" w:rsidP="00932C37">
            <w:pPr>
              <w:rPr>
                <w:vertAlign w:val="superscript"/>
              </w:rPr>
            </w:pPr>
            <w:r w:rsidRPr="0022532D">
              <w:rPr>
                <w:vertAlign w:val="superscript"/>
              </w:rPr>
              <w:t>Signature</w:t>
            </w:r>
          </w:p>
        </w:tc>
      </w:tr>
      <w:tr w:rsidR="00F53050" w14:paraId="302F78F7" w14:textId="77777777">
        <w:trPr>
          <w:trHeight w:val="90"/>
        </w:trPr>
        <w:tc>
          <w:tcPr>
            <w:tcW w:w="441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680981EB" w14:textId="77777777" w:rsidR="00F53050" w:rsidRDefault="00057656" w:rsidP="00932C37">
            <w:r>
              <w:t>05.20.2020</w:t>
            </w:r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FCA14CC" w14:textId="77777777" w:rsidR="00F53050" w:rsidRDefault="00F53050" w:rsidP="00932C37"/>
        </w:tc>
        <w:tc>
          <w:tcPr>
            <w:tcW w:w="423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168CBCB0" w14:textId="60BD24D2" w:rsidR="00F53050" w:rsidRPr="0022532D" w:rsidRDefault="00057656" w:rsidP="00932C37">
            <w:r>
              <w:t>05.20.2020</w:t>
            </w:r>
          </w:p>
        </w:tc>
      </w:tr>
      <w:tr w:rsidR="00F53050" w14:paraId="6CE3BB10" w14:textId="77777777">
        <w:trPr>
          <w:trHeight w:val="360"/>
        </w:trPr>
        <w:tc>
          <w:tcPr>
            <w:tcW w:w="4410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8406B15" w14:textId="77777777" w:rsidR="00F53050" w:rsidRDefault="00F53050" w:rsidP="00932C37">
            <w:pPr>
              <w:rPr>
                <w:vertAlign w:val="superscript"/>
              </w:rPr>
            </w:pPr>
            <w:r>
              <w:rPr>
                <w:vertAlign w:val="superscript"/>
              </w:rPr>
              <w:t>Date</w:t>
            </w:r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A58C5D1" w14:textId="77777777" w:rsidR="00F53050" w:rsidRDefault="00F53050" w:rsidP="00932C37">
            <w:pPr>
              <w:rPr>
                <w:vertAlign w:val="superscript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AA9BDD0" w14:textId="720141A1" w:rsidR="00F53050" w:rsidRPr="0022532D" w:rsidRDefault="00F53050" w:rsidP="00932C37">
            <w:pPr>
              <w:rPr>
                <w:vertAlign w:val="superscript"/>
              </w:rPr>
            </w:pPr>
            <w:r w:rsidRPr="0022532D">
              <w:rPr>
                <w:vertAlign w:val="superscript"/>
              </w:rPr>
              <w:t>Date</w:t>
            </w:r>
          </w:p>
        </w:tc>
      </w:tr>
    </w:tbl>
    <w:p w14:paraId="778C413B" w14:textId="77777777" w:rsidR="00F53050" w:rsidRDefault="00F53050" w:rsidP="00932C37"/>
    <w:sectPr w:rsidR="00F53050" w:rsidSect="00585882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1028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414317" w14:textId="77777777" w:rsidR="00763D6C" w:rsidRDefault="00763D6C" w:rsidP="00932C37">
      <w:r>
        <w:separator/>
      </w:r>
    </w:p>
    <w:p w14:paraId="44B7B6D3" w14:textId="77777777" w:rsidR="00763D6C" w:rsidRDefault="00763D6C" w:rsidP="00932C37"/>
    <w:p w14:paraId="56EDA4F4" w14:textId="77777777" w:rsidR="00763D6C" w:rsidRDefault="00763D6C" w:rsidP="00932C37"/>
    <w:p w14:paraId="75DDF87C" w14:textId="77777777" w:rsidR="00763D6C" w:rsidRDefault="00763D6C" w:rsidP="00932C37"/>
    <w:p w14:paraId="5F9290B3" w14:textId="77777777" w:rsidR="00763D6C" w:rsidRDefault="00763D6C" w:rsidP="00932C37"/>
    <w:p w14:paraId="14C61359" w14:textId="77777777" w:rsidR="00763D6C" w:rsidRDefault="00763D6C" w:rsidP="00932C37"/>
    <w:p w14:paraId="0DE0FB87" w14:textId="77777777" w:rsidR="00763D6C" w:rsidRDefault="00763D6C" w:rsidP="00932C37"/>
    <w:p w14:paraId="0B1E1462" w14:textId="77777777" w:rsidR="00763D6C" w:rsidRDefault="00763D6C" w:rsidP="00932C37"/>
    <w:p w14:paraId="1C0098C5" w14:textId="77777777" w:rsidR="00763D6C" w:rsidRDefault="00763D6C" w:rsidP="00932C37"/>
    <w:p w14:paraId="5DF174A3" w14:textId="77777777" w:rsidR="00763D6C" w:rsidRDefault="00763D6C" w:rsidP="00932C37"/>
  </w:endnote>
  <w:endnote w:type="continuationSeparator" w:id="0">
    <w:p w14:paraId="14444844" w14:textId="77777777" w:rsidR="00763D6C" w:rsidRDefault="00763D6C" w:rsidP="00932C37">
      <w:r>
        <w:continuationSeparator/>
      </w:r>
    </w:p>
    <w:p w14:paraId="1A95128D" w14:textId="77777777" w:rsidR="00763D6C" w:rsidRDefault="00763D6C" w:rsidP="00932C37"/>
    <w:p w14:paraId="63F56763" w14:textId="77777777" w:rsidR="00763D6C" w:rsidRDefault="00763D6C" w:rsidP="00932C37"/>
    <w:p w14:paraId="588C3BB2" w14:textId="77777777" w:rsidR="00763D6C" w:rsidRDefault="00763D6C" w:rsidP="00932C37"/>
    <w:p w14:paraId="16DB09BD" w14:textId="77777777" w:rsidR="00763D6C" w:rsidRDefault="00763D6C" w:rsidP="00932C37"/>
    <w:p w14:paraId="6C11449D" w14:textId="77777777" w:rsidR="00763D6C" w:rsidRDefault="00763D6C" w:rsidP="00932C37"/>
    <w:p w14:paraId="6D823AA3" w14:textId="77777777" w:rsidR="00763D6C" w:rsidRDefault="00763D6C" w:rsidP="00932C37"/>
    <w:p w14:paraId="381065F1" w14:textId="77777777" w:rsidR="00763D6C" w:rsidRDefault="00763D6C" w:rsidP="00932C37"/>
    <w:p w14:paraId="6823A996" w14:textId="77777777" w:rsidR="00763D6C" w:rsidRDefault="00763D6C" w:rsidP="00932C37"/>
    <w:p w14:paraId="3B2DD3EE" w14:textId="77777777" w:rsidR="00763D6C" w:rsidRDefault="00763D6C" w:rsidP="00932C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5A00DC" w14:textId="629CF766" w:rsidR="00932C37" w:rsidRDefault="00932C37" w:rsidP="00835DDA">
    <w:pPr>
      <w:pStyle w:val="Footer"/>
      <w:ind w:left="0"/>
    </w:pPr>
    <w:r>
      <w:fldChar w:fldCharType="begin"/>
    </w:r>
    <w:r>
      <w:instrText xml:space="preserve"> DATE \@ "M/d/yyyy" </w:instrText>
    </w:r>
    <w:r>
      <w:fldChar w:fldCharType="separate"/>
    </w:r>
    <w:r w:rsidR="00EC2BBF">
      <w:t>5/25/2020</w:t>
    </w:r>
    <w:r>
      <w:fldChar w:fldCharType="end"/>
    </w:r>
    <w:r>
      <w:tab/>
      <w:t>Statement of Work</w:t>
    </w:r>
    <w:r>
      <w:tab/>
    </w: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13660">
      <w:rPr>
        <w:rStyle w:val="PageNumber"/>
      </w:rPr>
      <w:t>4</w:t>
    </w:r>
    <w:r>
      <w:rPr>
        <w:rStyle w:val="PageNumber"/>
      </w:rPr>
      <w:fldChar w:fldCharType="end"/>
    </w:r>
  </w:p>
  <w:p w14:paraId="2EDFA960" w14:textId="77777777" w:rsidR="00932C37" w:rsidRPr="00585882" w:rsidRDefault="00932C37" w:rsidP="00932C37">
    <w:pPr>
      <w:pStyle w:val="Footer"/>
    </w:pPr>
  </w:p>
  <w:p w14:paraId="55719D38" w14:textId="77777777" w:rsidR="00932C37" w:rsidRDefault="00932C37" w:rsidP="00932C3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D792F7" w14:textId="266FD388" w:rsidR="00932C37" w:rsidRPr="00726046" w:rsidRDefault="00932C37" w:rsidP="00932C37">
    <w:pPr>
      <w:pStyle w:val="Footer"/>
    </w:pPr>
    <w:r>
      <w:fldChar w:fldCharType="begin"/>
    </w:r>
    <w:r>
      <w:instrText xml:space="preserve"> DATE \@ "M/d/yyyy" </w:instrText>
    </w:r>
    <w:r>
      <w:fldChar w:fldCharType="separate"/>
    </w:r>
    <w:r w:rsidR="00EC2BBF">
      <w:t>5/25/2020</w:t>
    </w:r>
    <w:r>
      <w:fldChar w:fldCharType="end"/>
    </w:r>
    <w:r>
      <w:tab/>
      <w:t>Statement of Work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13660">
      <w:rPr>
        <w:rStyle w:val="PageNumber"/>
      </w:rPr>
      <w:t>2</w:t>
    </w:r>
    <w:r>
      <w:rPr>
        <w:rStyle w:val="PageNumber"/>
      </w:rPr>
      <w:fldChar w:fldCharType="end"/>
    </w:r>
  </w:p>
  <w:p w14:paraId="572DD955" w14:textId="77777777" w:rsidR="00932C37" w:rsidRPr="00585882" w:rsidRDefault="00932C37" w:rsidP="00932C37">
    <w:pPr>
      <w:pStyle w:val="Footer"/>
    </w:pPr>
  </w:p>
  <w:p w14:paraId="14F77649" w14:textId="77777777" w:rsidR="00932C37" w:rsidRDefault="00932C37" w:rsidP="00932C3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21E4FC" w14:textId="77777777" w:rsidR="00763D6C" w:rsidRDefault="00763D6C" w:rsidP="00932C37">
      <w:r>
        <w:separator/>
      </w:r>
    </w:p>
    <w:p w14:paraId="735A4686" w14:textId="77777777" w:rsidR="00763D6C" w:rsidRDefault="00763D6C" w:rsidP="00932C37"/>
    <w:p w14:paraId="69507E9C" w14:textId="77777777" w:rsidR="00763D6C" w:rsidRDefault="00763D6C" w:rsidP="00932C37"/>
    <w:p w14:paraId="5016114B" w14:textId="77777777" w:rsidR="00763D6C" w:rsidRDefault="00763D6C" w:rsidP="00932C37"/>
    <w:p w14:paraId="79A2564A" w14:textId="77777777" w:rsidR="00763D6C" w:rsidRDefault="00763D6C" w:rsidP="00932C37"/>
    <w:p w14:paraId="63D5523C" w14:textId="77777777" w:rsidR="00763D6C" w:rsidRDefault="00763D6C" w:rsidP="00932C37"/>
    <w:p w14:paraId="09C0C3A8" w14:textId="77777777" w:rsidR="00763D6C" w:rsidRDefault="00763D6C" w:rsidP="00932C37"/>
    <w:p w14:paraId="431EC12C" w14:textId="77777777" w:rsidR="00763D6C" w:rsidRDefault="00763D6C" w:rsidP="00932C37"/>
    <w:p w14:paraId="0DE59738" w14:textId="77777777" w:rsidR="00763D6C" w:rsidRDefault="00763D6C" w:rsidP="00932C37"/>
    <w:p w14:paraId="3BE6F7D7" w14:textId="77777777" w:rsidR="00763D6C" w:rsidRDefault="00763D6C" w:rsidP="00932C37"/>
  </w:footnote>
  <w:footnote w:type="continuationSeparator" w:id="0">
    <w:p w14:paraId="0089F46F" w14:textId="77777777" w:rsidR="00763D6C" w:rsidRDefault="00763D6C" w:rsidP="00932C37">
      <w:r>
        <w:continuationSeparator/>
      </w:r>
    </w:p>
    <w:p w14:paraId="47730749" w14:textId="77777777" w:rsidR="00763D6C" w:rsidRDefault="00763D6C" w:rsidP="00932C37"/>
    <w:p w14:paraId="22EB67DE" w14:textId="77777777" w:rsidR="00763D6C" w:rsidRDefault="00763D6C" w:rsidP="00932C37"/>
    <w:p w14:paraId="3BFC879D" w14:textId="77777777" w:rsidR="00763D6C" w:rsidRDefault="00763D6C" w:rsidP="00932C37"/>
    <w:p w14:paraId="61EB7550" w14:textId="77777777" w:rsidR="00763D6C" w:rsidRDefault="00763D6C" w:rsidP="00932C37"/>
    <w:p w14:paraId="210071C1" w14:textId="77777777" w:rsidR="00763D6C" w:rsidRDefault="00763D6C" w:rsidP="00932C37"/>
    <w:p w14:paraId="2918BDF9" w14:textId="77777777" w:rsidR="00763D6C" w:rsidRDefault="00763D6C" w:rsidP="00932C37"/>
    <w:p w14:paraId="353CD086" w14:textId="77777777" w:rsidR="00763D6C" w:rsidRDefault="00763D6C" w:rsidP="00932C37"/>
    <w:p w14:paraId="79188110" w14:textId="77777777" w:rsidR="00763D6C" w:rsidRDefault="00763D6C" w:rsidP="00932C37"/>
    <w:p w14:paraId="3C1C4197" w14:textId="77777777" w:rsidR="00763D6C" w:rsidRDefault="00763D6C" w:rsidP="00932C3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B618A6" w14:textId="77777777" w:rsidR="00932C37" w:rsidRDefault="00932C37" w:rsidP="00932C37"/>
  <w:p w14:paraId="7ADC6195" w14:textId="77777777" w:rsidR="00932C37" w:rsidRDefault="00932C37" w:rsidP="00932C37"/>
  <w:p w14:paraId="739883B1" w14:textId="77777777" w:rsidR="00932C37" w:rsidRDefault="00932C37" w:rsidP="00932C37"/>
  <w:p w14:paraId="3D01132A" w14:textId="77777777" w:rsidR="00932C37" w:rsidRDefault="00932C37" w:rsidP="00932C37"/>
  <w:p w14:paraId="6D490174" w14:textId="77777777" w:rsidR="00932C37" w:rsidRDefault="00932C37" w:rsidP="00932C37"/>
  <w:p w14:paraId="24C9BF1F" w14:textId="77777777" w:rsidR="00932C37" w:rsidRDefault="00932C37" w:rsidP="00932C37"/>
  <w:p w14:paraId="6AB5C507" w14:textId="77777777" w:rsidR="00932C37" w:rsidRDefault="00932C37" w:rsidP="00932C37"/>
  <w:p w14:paraId="5A54834B" w14:textId="77777777" w:rsidR="00932C37" w:rsidRDefault="00932C37" w:rsidP="00932C37"/>
  <w:p w14:paraId="773DC7B5" w14:textId="77777777" w:rsidR="00932C37" w:rsidRDefault="00932C37" w:rsidP="00932C3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3F0C2" w14:textId="77777777" w:rsidR="00932C37" w:rsidRDefault="00932C37" w:rsidP="00932C37">
    <w:pPr>
      <w:pStyle w:val="Header"/>
    </w:pPr>
    <w:r>
      <w:t>Statement of Work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78CF1E" w14:textId="77777777" w:rsidR="00932C37" w:rsidRDefault="00932C37" w:rsidP="00932C37"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45D23"/>
    <w:multiLevelType w:val="hybridMultilevel"/>
    <w:tmpl w:val="C3A071F0"/>
    <w:lvl w:ilvl="0" w:tplc="04090005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80"/>
        </w:tabs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20"/>
        </w:tabs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40"/>
        </w:tabs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80"/>
        </w:tabs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00"/>
        </w:tabs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20"/>
        </w:tabs>
        <w:ind w:left="7620" w:hanging="360"/>
      </w:pPr>
      <w:rPr>
        <w:rFonts w:ascii="Wingdings" w:hAnsi="Wingdings" w:hint="default"/>
      </w:rPr>
    </w:lvl>
  </w:abstractNum>
  <w:abstractNum w:abstractNumId="1" w15:restartNumberingAfterBreak="0">
    <w:nsid w:val="1EF6004D"/>
    <w:multiLevelType w:val="hybridMultilevel"/>
    <w:tmpl w:val="E960AB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5785E"/>
    <w:multiLevelType w:val="hybridMultilevel"/>
    <w:tmpl w:val="1AAED1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41E55"/>
    <w:multiLevelType w:val="hybridMultilevel"/>
    <w:tmpl w:val="C62863AC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8545E1A"/>
    <w:multiLevelType w:val="multilevel"/>
    <w:tmpl w:val="29724716"/>
    <w:lvl w:ilvl="0">
      <w:start w:val="1"/>
      <w:numFmt w:val="decimal"/>
      <w:pStyle w:val="StyleHeader2TopSinglesolidlineViolet1ptLinewidth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39C616AF"/>
    <w:multiLevelType w:val="hybridMultilevel"/>
    <w:tmpl w:val="8EFE4C02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ACA1EE4"/>
    <w:multiLevelType w:val="hybridMultilevel"/>
    <w:tmpl w:val="9D80DFFE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2A72A61"/>
    <w:multiLevelType w:val="hybridMultilevel"/>
    <w:tmpl w:val="1B3AFB6A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D75237E"/>
    <w:multiLevelType w:val="multilevel"/>
    <w:tmpl w:val="73F864B8"/>
    <w:lvl w:ilvl="0">
      <w:start w:val="1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9" w15:restartNumberingAfterBreak="0">
    <w:nsid w:val="60FD2132"/>
    <w:multiLevelType w:val="multilevel"/>
    <w:tmpl w:val="73F864B8"/>
    <w:lvl w:ilvl="0">
      <w:start w:val="1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693724E8"/>
    <w:multiLevelType w:val="hybridMultilevel"/>
    <w:tmpl w:val="1BE8EA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C357A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6F182C73"/>
    <w:multiLevelType w:val="hybridMultilevel"/>
    <w:tmpl w:val="FBEA0D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586B08"/>
    <w:multiLevelType w:val="hybridMultilevel"/>
    <w:tmpl w:val="08BC78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38678A"/>
    <w:multiLevelType w:val="hybridMultilevel"/>
    <w:tmpl w:val="DB6EB4F4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68C2DAC"/>
    <w:multiLevelType w:val="hybridMultilevel"/>
    <w:tmpl w:val="9B00CF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5"/>
  </w:num>
  <w:num w:numId="4">
    <w:abstractNumId w:val="7"/>
  </w:num>
  <w:num w:numId="5">
    <w:abstractNumId w:val="0"/>
  </w:num>
  <w:num w:numId="6">
    <w:abstractNumId w:val="3"/>
  </w:num>
  <w:num w:numId="7">
    <w:abstractNumId w:val="6"/>
  </w:num>
  <w:num w:numId="8">
    <w:abstractNumId w:val="10"/>
  </w:num>
  <w:num w:numId="9">
    <w:abstractNumId w:val="2"/>
  </w:num>
  <w:num w:numId="10">
    <w:abstractNumId w:val="12"/>
  </w:num>
  <w:num w:numId="11">
    <w:abstractNumId w:val="15"/>
  </w:num>
  <w:num w:numId="12">
    <w:abstractNumId w:val="1"/>
  </w:num>
  <w:num w:numId="13">
    <w:abstractNumId w:val="9"/>
  </w:num>
  <w:num w:numId="14">
    <w:abstractNumId w:val="4"/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856"/>
    <w:rsid w:val="0003120C"/>
    <w:rsid w:val="00057656"/>
    <w:rsid w:val="0006012B"/>
    <w:rsid w:val="00060B60"/>
    <w:rsid w:val="00075A11"/>
    <w:rsid w:val="000807DB"/>
    <w:rsid w:val="00087CA8"/>
    <w:rsid w:val="000B6680"/>
    <w:rsid w:val="000D19C8"/>
    <w:rsid w:val="000E3FDE"/>
    <w:rsid w:val="000F5856"/>
    <w:rsid w:val="00103966"/>
    <w:rsid w:val="00106535"/>
    <w:rsid w:val="00142950"/>
    <w:rsid w:val="00143B45"/>
    <w:rsid w:val="00152219"/>
    <w:rsid w:val="0015500E"/>
    <w:rsid w:val="00163F87"/>
    <w:rsid w:val="0017172E"/>
    <w:rsid w:val="00186425"/>
    <w:rsid w:val="001C16F1"/>
    <w:rsid w:val="001D43BA"/>
    <w:rsid w:val="001F0F1F"/>
    <w:rsid w:val="00210E48"/>
    <w:rsid w:val="0022532D"/>
    <w:rsid w:val="0029201C"/>
    <w:rsid w:val="0029573D"/>
    <w:rsid w:val="002973AF"/>
    <w:rsid w:val="002A6FFA"/>
    <w:rsid w:val="002B3EFA"/>
    <w:rsid w:val="002C686B"/>
    <w:rsid w:val="002E2F8E"/>
    <w:rsid w:val="0032747A"/>
    <w:rsid w:val="003335DB"/>
    <w:rsid w:val="00344600"/>
    <w:rsid w:val="003A66EF"/>
    <w:rsid w:val="003B41B9"/>
    <w:rsid w:val="003E25BE"/>
    <w:rsid w:val="0040221A"/>
    <w:rsid w:val="00402582"/>
    <w:rsid w:val="00431C35"/>
    <w:rsid w:val="00432E47"/>
    <w:rsid w:val="00441869"/>
    <w:rsid w:val="00445DCA"/>
    <w:rsid w:val="004727E7"/>
    <w:rsid w:val="004869E8"/>
    <w:rsid w:val="00497612"/>
    <w:rsid w:val="004C33D8"/>
    <w:rsid w:val="004D5D70"/>
    <w:rsid w:val="005068E9"/>
    <w:rsid w:val="005153DE"/>
    <w:rsid w:val="00534009"/>
    <w:rsid w:val="00585882"/>
    <w:rsid w:val="00587270"/>
    <w:rsid w:val="005A311D"/>
    <w:rsid w:val="006154F1"/>
    <w:rsid w:val="0062060A"/>
    <w:rsid w:val="0062270F"/>
    <w:rsid w:val="00646C54"/>
    <w:rsid w:val="00673696"/>
    <w:rsid w:val="00694D00"/>
    <w:rsid w:val="006A11C3"/>
    <w:rsid w:val="006B0D6F"/>
    <w:rsid w:val="006B2740"/>
    <w:rsid w:val="007075DD"/>
    <w:rsid w:val="0071464C"/>
    <w:rsid w:val="007301E2"/>
    <w:rsid w:val="00730FBE"/>
    <w:rsid w:val="00763D6C"/>
    <w:rsid w:val="00784292"/>
    <w:rsid w:val="007901D8"/>
    <w:rsid w:val="007B7E0D"/>
    <w:rsid w:val="00804BE7"/>
    <w:rsid w:val="00827801"/>
    <w:rsid w:val="00835DDA"/>
    <w:rsid w:val="008517F3"/>
    <w:rsid w:val="00883492"/>
    <w:rsid w:val="008B1F83"/>
    <w:rsid w:val="008C3EFB"/>
    <w:rsid w:val="008F2007"/>
    <w:rsid w:val="009039D6"/>
    <w:rsid w:val="00932C37"/>
    <w:rsid w:val="009942F0"/>
    <w:rsid w:val="009A1A31"/>
    <w:rsid w:val="009A4F71"/>
    <w:rsid w:val="009C0D77"/>
    <w:rsid w:val="009F05EC"/>
    <w:rsid w:val="00A10A92"/>
    <w:rsid w:val="00A13660"/>
    <w:rsid w:val="00A273F9"/>
    <w:rsid w:val="00A730C8"/>
    <w:rsid w:val="00AF0238"/>
    <w:rsid w:val="00B0213E"/>
    <w:rsid w:val="00B8436C"/>
    <w:rsid w:val="00B8650C"/>
    <w:rsid w:val="00C169A0"/>
    <w:rsid w:val="00C20DBC"/>
    <w:rsid w:val="00C7054B"/>
    <w:rsid w:val="00C85E31"/>
    <w:rsid w:val="00C87EC2"/>
    <w:rsid w:val="00C9763A"/>
    <w:rsid w:val="00CA55AA"/>
    <w:rsid w:val="00CA6EC3"/>
    <w:rsid w:val="00D10702"/>
    <w:rsid w:val="00D30DCD"/>
    <w:rsid w:val="00D339FE"/>
    <w:rsid w:val="00D525DC"/>
    <w:rsid w:val="00D6517D"/>
    <w:rsid w:val="00D726C7"/>
    <w:rsid w:val="00D93D84"/>
    <w:rsid w:val="00DA0A78"/>
    <w:rsid w:val="00DA6758"/>
    <w:rsid w:val="00DB6AAB"/>
    <w:rsid w:val="00DC130F"/>
    <w:rsid w:val="00E17C66"/>
    <w:rsid w:val="00E36238"/>
    <w:rsid w:val="00EC2BBF"/>
    <w:rsid w:val="00ED07DF"/>
    <w:rsid w:val="00EE1582"/>
    <w:rsid w:val="00F13E7A"/>
    <w:rsid w:val="00F53050"/>
    <w:rsid w:val="00FF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46A6B1"/>
  <w15:chartTrackingRefBased/>
  <w15:docId w15:val="{1E7A7099-AD09-4DFA-897D-B3DE6BD1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932C37"/>
    <w:pPr>
      <w:tabs>
        <w:tab w:val="center" w:pos="4680"/>
      </w:tabs>
      <w:ind w:left="-18"/>
    </w:pPr>
    <w:rPr>
      <w:rFonts w:ascii="Verdana" w:eastAsia="Times New Roman" w:hAnsi="Verdana"/>
      <w:noProof/>
    </w:rPr>
  </w:style>
  <w:style w:type="paragraph" w:styleId="Heading1">
    <w:name w:val="heading 1"/>
    <w:basedOn w:val="Normal"/>
    <w:next w:val="Normal"/>
    <w:qFormat/>
    <w:rsid w:val="00585882"/>
    <w:pPr>
      <w:keepNext/>
      <w:ind w:left="-14"/>
      <w:jc w:val="right"/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A273F9"/>
    <w:pPr>
      <w:keepNext/>
      <w:spacing w:before="120"/>
      <w:ind w:left="720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A273F9"/>
    <w:pPr>
      <w:keepNext/>
      <w:jc w:val="right"/>
      <w:outlineLvl w:val="2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153DE"/>
    <w:pPr>
      <w:tabs>
        <w:tab w:val="right" w:pos="9360"/>
      </w:tabs>
    </w:pPr>
    <w:rPr>
      <w:sz w:val="16"/>
    </w:rPr>
  </w:style>
  <w:style w:type="paragraph" w:styleId="Footer">
    <w:name w:val="footer"/>
    <w:basedOn w:val="Normal"/>
    <w:autoRedefine/>
    <w:rsid w:val="000807DB"/>
    <w:pPr>
      <w:pBdr>
        <w:top w:val="single" w:sz="4" w:space="1" w:color="333333"/>
      </w:pBdr>
      <w:tabs>
        <w:tab w:val="right" w:pos="9360"/>
      </w:tabs>
    </w:pPr>
    <w:rPr>
      <w:sz w:val="16"/>
    </w:rPr>
  </w:style>
  <w:style w:type="paragraph" w:styleId="BodyTextIndent">
    <w:name w:val="Body Text Indent"/>
    <w:aliases w:val="Instruction 2,Example questions - no hanging indent"/>
    <w:basedOn w:val="Normal"/>
    <w:link w:val="BodyTextIndentChar"/>
    <w:rsid w:val="00A273F9"/>
    <w:pPr>
      <w:spacing w:after="240"/>
      <w:ind w:left="1440"/>
    </w:pPr>
    <w:rPr>
      <w:color w:val="800080"/>
    </w:rPr>
  </w:style>
  <w:style w:type="paragraph" w:customStyle="1" w:styleId="DocTitle-Right">
    <w:name w:val="Doc Title-Right"/>
    <w:basedOn w:val="Heading1"/>
    <w:rsid w:val="00A273F9"/>
    <w:pPr>
      <w:pBdr>
        <w:top w:val="single" w:sz="24" w:space="1" w:color="800080"/>
        <w:right w:val="single" w:sz="24" w:space="4" w:color="800080"/>
      </w:pBdr>
    </w:pPr>
    <w:rPr>
      <w:b/>
      <w:bCs/>
      <w:color w:val="FF6600"/>
      <w:sz w:val="48"/>
    </w:rPr>
  </w:style>
  <w:style w:type="paragraph" w:customStyle="1" w:styleId="Sub-Title1">
    <w:name w:val="Sub-Title 1"/>
    <w:basedOn w:val="Heading1"/>
    <w:rsid w:val="00A273F9"/>
    <w:pPr>
      <w:pBdr>
        <w:top w:val="single" w:sz="8" w:space="1" w:color="800080"/>
      </w:pBdr>
      <w:spacing w:before="1200"/>
    </w:pPr>
    <w:rPr>
      <w:sz w:val="24"/>
    </w:rPr>
  </w:style>
  <w:style w:type="paragraph" w:customStyle="1" w:styleId="SubTitle2">
    <w:name w:val="Sub Title 2"/>
    <w:basedOn w:val="Heading3"/>
    <w:rsid w:val="004D5D70"/>
    <w:pPr>
      <w:spacing w:after="1080"/>
    </w:pPr>
    <w:rPr>
      <w:color w:val="993300"/>
      <w:sz w:val="24"/>
    </w:rPr>
  </w:style>
  <w:style w:type="paragraph" w:customStyle="1" w:styleId="SubTitle3">
    <w:name w:val="Sub Title 3"/>
    <w:basedOn w:val="Normal"/>
    <w:rsid w:val="003E25BE"/>
    <w:pPr>
      <w:jc w:val="right"/>
    </w:pPr>
    <w:rPr>
      <w:color w:val="993300"/>
    </w:rPr>
  </w:style>
  <w:style w:type="paragraph" w:customStyle="1" w:styleId="StyleHeading124ptBoldOrangeRightAfter12ptTop">
    <w:name w:val="Style Heading 1 + 24 pt Bold Orange Right After:  12 pt Top: (..."/>
    <w:basedOn w:val="Heading1"/>
    <w:autoRedefine/>
    <w:rsid w:val="00431C35"/>
    <w:pPr>
      <w:spacing w:after="120"/>
    </w:pPr>
    <w:rPr>
      <w:b/>
      <w:bCs/>
      <w:color w:val="808080"/>
      <w:sz w:val="48"/>
    </w:rPr>
  </w:style>
  <w:style w:type="paragraph" w:customStyle="1" w:styleId="TaglineTop">
    <w:name w:val="Tagline Top"/>
    <w:basedOn w:val="Heading1"/>
    <w:rsid w:val="00A273F9"/>
    <w:pPr>
      <w:pageBreakBefore/>
      <w:spacing w:after="40"/>
    </w:pPr>
    <w:rPr>
      <w:sz w:val="16"/>
    </w:rPr>
  </w:style>
  <w:style w:type="paragraph" w:customStyle="1" w:styleId="DocTitle2">
    <w:name w:val="Doc Title 2"/>
    <w:basedOn w:val="Heading1"/>
    <w:autoRedefine/>
    <w:rsid w:val="009F05EC"/>
    <w:pPr>
      <w:pBdr>
        <w:top w:val="single" w:sz="18" w:space="1" w:color="333333"/>
      </w:pBdr>
      <w:spacing w:after="240"/>
      <w:jc w:val="center"/>
    </w:pPr>
    <w:rPr>
      <w:b/>
      <w:bCs/>
      <w:color w:val="808080"/>
      <w:sz w:val="34"/>
    </w:rPr>
  </w:style>
  <w:style w:type="paragraph" w:customStyle="1" w:styleId="Header2">
    <w:name w:val="Header 2"/>
    <w:basedOn w:val="Heading1"/>
    <w:autoRedefine/>
    <w:rsid w:val="000807DB"/>
    <w:pPr>
      <w:pBdr>
        <w:top w:val="single" w:sz="18" w:space="1" w:color="333333"/>
      </w:pBdr>
      <w:spacing w:before="120" w:after="120"/>
      <w:jc w:val="left"/>
    </w:pPr>
    <w:rPr>
      <w:b/>
      <w:sz w:val="28"/>
    </w:rPr>
  </w:style>
  <w:style w:type="paragraph" w:customStyle="1" w:styleId="Header3">
    <w:name w:val="Header 3"/>
    <w:basedOn w:val="Heading2"/>
    <w:autoRedefine/>
    <w:rsid w:val="002B3EFA"/>
    <w:pPr>
      <w:spacing w:after="120"/>
      <w:ind w:left="360"/>
    </w:pPr>
    <w:rPr>
      <w:bCs/>
      <w:sz w:val="22"/>
    </w:rPr>
  </w:style>
  <w:style w:type="character" w:customStyle="1" w:styleId="BodyIndent2">
    <w:name w:val="Body Indent 2"/>
    <w:basedOn w:val="DefaultParagraphFont"/>
    <w:rsid w:val="00A273F9"/>
    <w:rPr>
      <w:rFonts w:ascii="Verdana" w:hAnsi="Verdana"/>
      <w:i/>
      <w:iCs/>
      <w:sz w:val="20"/>
    </w:rPr>
  </w:style>
  <w:style w:type="character" w:customStyle="1" w:styleId="Instruction1">
    <w:name w:val="Instruction 1"/>
    <w:basedOn w:val="DefaultParagraphFont"/>
    <w:rsid w:val="008B1F83"/>
    <w:rPr>
      <w:rFonts w:ascii="Verdana" w:hAnsi="Verdana"/>
      <w:color w:val="800080"/>
      <w:sz w:val="20"/>
    </w:rPr>
  </w:style>
  <w:style w:type="character" w:customStyle="1" w:styleId="Caption1">
    <w:name w:val="Caption 1"/>
    <w:basedOn w:val="DefaultParagraphFont"/>
    <w:rsid w:val="00A273F9"/>
    <w:rPr>
      <w:rFonts w:ascii="Verdana" w:hAnsi="Verdana"/>
      <w:sz w:val="18"/>
    </w:rPr>
  </w:style>
  <w:style w:type="paragraph" w:styleId="BlockText">
    <w:name w:val="Block Text"/>
    <w:basedOn w:val="Normal"/>
    <w:rsid w:val="0003120C"/>
    <w:pPr>
      <w:spacing w:before="120" w:after="240"/>
      <w:ind w:left="360"/>
    </w:pPr>
  </w:style>
  <w:style w:type="paragraph" w:customStyle="1" w:styleId="TblHeader">
    <w:name w:val="Tbl Header"/>
    <w:basedOn w:val="Normal"/>
    <w:rsid w:val="005153DE"/>
    <w:pPr>
      <w:spacing w:before="120" w:after="120"/>
      <w:jc w:val="center"/>
    </w:pPr>
    <w:rPr>
      <w:b/>
      <w:i/>
      <w:color w:val="FFFFFF"/>
    </w:rPr>
  </w:style>
  <w:style w:type="paragraph" w:customStyle="1" w:styleId="TemplateVerbiage">
    <w:name w:val="Template Verbiage"/>
    <w:basedOn w:val="BodyTextIndent"/>
    <w:rsid w:val="00A273F9"/>
    <w:pPr>
      <w:spacing w:before="120" w:after="120"/>
      <w:ind w:left="720"/>
    </w:pPr>
    <w:rPr>
      <w:i/>
    </w:rPr>
  </w:style>
  <w:style w:type="table" w:styleId="TableGrid">
    <w:name w:val="Table Grid"/>
    <w:basedOn w:val="TableNormal"/>
    <w:rsid w:val="00A273F9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struction2CharChar">
    <w:name w:val="Instruction 2 Char Char"/>
    <w:basedOn w:val="DefaultParagraphFont"/>
    <w:rsid w:val="00143B45"/>
    <w:rPr>
      <w:rFonts w:ascii="Verdana" w:eastAsia="Times" w:hAnsi="Verdana"/>
      <w:color w:val="800080"/>
      <w:lang w:val="en-US" w:eastAsia="en-US" w:bidi="ar-SA"/>
    </w:rPr>
  </w:style>
  <w:style w:type="character" w:styleId="PageNumber">
    <w:name w:val="page number"/>
    <w:basedOn w:val="DefaultParagraphFont"/>
    <w:rsid w:val="00A273F9"/>
  </w:style>
  <w:style w:type="paragraph" w:customStyle="1" w:styleId="StyleSub-Title1VioletTopSinglesolidlineViolet1pt">
    <w:name w:val="Style Sub-Title 1 + Violet Top: (Single solid line Violet  1 pt ..."/>
    <w:basedOn w:val="Sub-Title1"/>
    <w:autoRedefine/>
    <w:rsid w:val="00730FBE"/>
    <w:pPr>
      <w:pBdr>
        <w:top w:val="single" w:sz="8" w:space="0" w:color="FFCC00"/>
      </w:pBdr>
    </w:pPr>
    <w:rPr>
      <w:color w:val="993300"/>
    </w:rPr>
  </w:style>
  <w:style w:type="paragraph" w:styleId="EndnoteText">
    <w:name w:val="endnote text"/>
    <w:basedOn w:val="Normal"/>
    <w:semiHidden/>
    <w:rsid w:val="00F53050"/>
    <w:rPr>
      <w:rFonts w:ascii="Times New Roman" w:hAnsi="Times New Roman"/>
      <w:snapToGrid w:val="0"/>
    </w:rPr>
  </w:style>
  <w:style w:type="paragraph" w:customStyle="1" w:styleId="StyleHeader2TopSinglesolidlineViolet1ptLinewidth">
    <w:name w:val="Style Header 2 + Top: (Single solid line Violet  1 pt Line width)"/>
    <w:basedOn w:val="Header2"/>
    <w:rsid w:val="00A273F9"/>
    <w:pPr>
      <w:pBdr>
        <w:top w:val="single" w:sz="8" w:space="0" w:color="800080"/>
      </w:pBdr>
    </w:pPr>
  </w:style>
  <w:style w:type="paragraph" w:customStyle="1" w:styleId="Analysis">
    <w:name w:val="Analysis"/>
    <w:basedOn w:val="Normal"/>
    <w:rsid w:val="00A273F9"/>
    <w:pPr>
      <w:spacing w:before="240" w:after="240"/>
      <w:ind w:left="1440"/>
    </w:pPr>
    <w:rPr>
      <w:b/>
      <w:i/>
    </w:rPr>
  </w:style>
  <w:style w:type="character" w:customStyle="1" w:styleId="BodyTextIndentChar">
    <w:name w:val="Body Text Indent Char"/>
    <w:aliases w:val="Instruction 2 Char,Example questions - no hanging indent Char"/>
    <w:basedOn w:val="DefaultParagraphFont"/>
    <w:link w:val="BodyTextIndent"/>
    <w:rsid w:val="00A273F9"/>
    <w:rPr>
      <w:rFonts w:ascii="Verdana" w:eastAsia="Times" w:hAnsi="Verdana"/>
      <w:color w:val="800080"/>
      <w:lang w:val="en-US" w:eastAsia="en-US" w:bidi="ar-SA"/>
    </w:rPr>
  </w:style>
  <w:style w:type="paragraph" w:customStyle="1" w:styleId="FormText">
    <w:name w:val="Form Text"/>
    <w:basedOn w:val="Normal"/>
    <w:rsid w:val="00A273F9"/>
    <w:pPr>
      <w:spacing w:before="120" w:after="120"/>
    </w:pPr>
  </w:style>
  <w:style w:type="paragraph" w:customStyle="1" w:styleId="TextEntry">
    <w:name w:val="Text Entry"/>
    <w:basedOn w:val="Normal"/>
    <w:autoRedefine/>
    <w:rsid w:val="0029201C"/>
    <w:pPr>
      <w:ind w:left="720"/>
    </w:pPr>
    <w:rPr>
      <w:rFonts w:cs="Arial"/>
    </w:rPr>
  </w:style>
  <w:style w:type="paragraph" w:customStyle="1" w:styleId="Examplequestions">
    <w:name w:val="Example questions"/>
    <w:basedOn w:val="BodyTextIndent"/>
    <w:rsid w:val="00A273F9"/>
    <w:pPr>
      <w:spacing w:before="120" w:after="0"/>
      <w:ind w:left="3514" w:hanging="2074"/>
      <w:contextualSpacing/>
    </w:pPr>
  </w:style>
  <w:style w:type="paragraph" w:customStyle="1" w:styleId="SectionIntro">
    <w:name w:val="Section Intro"/>
    <w:basedOn w:val="Normal"/>
    <w:autoRedefine/>
    <w:rsid w:val="0015500E"/>
    <w:pPr>
      <w:spacing w:after="120"/>
      <w:ind w:left="360"/>
    </w:pPr>
  </w:style>
  <w:style w:type="paragraph" w:customStyle="1" w:styleId="StyleHeader2TopSinglesolidlineViolet1ptLinewidth1">
    <w:name w:val="Style Header 2 + Top: (Single solid line Violet  1 pt Line width)1"/>
    <w:basedOn w:val="Header2"/>
    <w:rsid w:val="00A273F9"/>
    <w:pPr>
      <w:numPr>
        <w:numId w:val="14"/>
      </w:numPr>
      <w:pBdr>
        <w:top w:val="single" w:sz="8" w:space="0" w:color="800080"/>
      </w:pBdr>
    </w:pPr>
  </w:style>
  <w:style w:type="paragraph" w:customStyle="1" w:styleId="Exampleparagraph">
    <w:name w:val="Example paragraph"/>
    <w:basedOn w:val="BodyTextIndent"/>
    <w:autoRedefine/>
    <w:rsid w:val="003A66EF"/>
    <w:pPr>
      <w:ind w:left="720"/>
    </w:pPr>
    <w:rPr>
      <w:color w:val="993300"/>
    </w:rPr>
  </w:style>
  <w:style w:type="paragraph" w:customStyle="1" w:styleId="Examplequestionsend">
    <w:name w:val="Example questions end"/>
    <w:basedOn w:val="Examplequestions"/>
    <w:rsid w:val="00A273F9"/>
    <w:pPr>
      <w:spacing w:before="0" w:after="120"/>
      <w:ind w:firstLine="0"/>
      <w:contextualSpacing w:val="0"/>
    </w:pPr>
  </w:style>
  <w:style w:type="paragraph" w:customStyle="1" w:styleId="StyleHeading1Left075Firstline325">
    <w:name w:val="Style Heading 1 + Left:  0.75&quot; First line:  3.25&quot;"/>
    <w:basedOn w:val="Heading1"/>
    <w:rsid w:val="00A273F9"/>
    <w:pPr>
      <w:spacing w:before="320"/>
      <w:ind w:left="1080" w:firstLine="4680"/>
    </w:pPr>
  </w:style>
  <w:style w:type="paragraph" w:customStyle="1" w:styleId="StyleDocTitle2Brown">
    <w:name w:val="Style Doc Title 2 + Brown"/>
    <w:basedOn w:val="DocTitle2"/>
    <w:rsid w:val="00804BE7"/>
    <w:pPr>
      <w:pBdr>
        <w:top w:val="single" w:sz="8" w:space="1" w:color="FFCC00"/>
        <w:right w:val="single" w:sz="8" w:space="4" w:color="FFCC00"/>
      </w:pBdr>
    </w:pPr>
    <w:rPr>
      <w:color w:val="993300"/>
    </w:rPr>
  </w:style>
  <w:style w:type="paragraph" w:customStyle="1" w:styleId="StyleHeading116ptVioletRightBefore144ptAfter4">
    <w:name w:val="Style Heading 1 + 16 pt Violet Right Before:  144 pt After:  4 ..."/>
    <w:basedOn w:val="Heading1"/>
    <w:rsid w:val="00A273F9"/>
    <w:pPr>
      <w:spacing w:before="2880" w:after="80"/>
    </w:pPr>
    <w:rPr>
      <w:color w:val="993300"/>
      <w:sz w:val="32"/>
    </w:rPr>
  </w:style>
  <w:style w:type="paragraph" w:customStyle="1" w:styleId="StyleSub-Title1Violet">
    <w:name w:val="Style Sub-Title 1 + Violet"/>
    <w:basedOn w:val="Sub-Title1"/>
    <w:rsid w:val="00075A11"/>
    <w:pPr>
      <w:pBdr>
        <w:top w:val="single" w:sz="8" w:space="1" w:color="333333"/>
      </w:pBdr>
    </w:pPr>
    <w:rPr>
      <w:color w:val="808080"/>
    </w:rPr>
  </w:style>
  <w:style w:type="paragraph" w:customStyle="1" w:styleId="rightalign">
    <w:name w:val="right align"/>
    <w:basedOn w:val="Normal"/>
    <w:rsid w:val="004727E7"/>
    <w:pPr>
      <w:jc w:val="right"/>
    </w:pPr>
  </w:style>
  <w:style w:type="character" w:styleId="CommentReference">
    <w:name w:val="annotation reference"/>
    <w:basedOn w:val="DefaultParagraphFont"/>
    <w:semiHidden/>
    <w:rsid w:val="009F05EC"/>
    <w:rPr>
      <w:sz w:val="16"/>
      <w:szCs w:val="16"/>
    </w:rPr>
  </w:style>
  <w:style w:type="paragraph" w:styleId="CommentText">
    <w:name w:val="annotation text"/>
    <w:basedOn w:val="Normal"/>
    <w:semiHidden/>
    <w:rsid w:val="009F05EC"/>
  </w:style>
  <w:style w:type="paragraph" w:styleId="CommentSubject">
    <w:name w:val="annotation subject"/>
    <w:basedOn w:val="CommentText"/>
    <w:next w:val="CommentText"/>
    <w:semiHidden/>
    <w:rsid w:val="009F05EC"/>
    <w:rPr>
      <w:b/>
      <w:bCs/>
    </w:rPr>
  </w:style>
  <w:style w:type="paragraph" w:styleId="BalloonText">
    <w:name w:val="Balloon Text"/>
    <w:basedOn w:val="Normal"/>
    <w:semiHidden/>
    <w:rsid w:val="009F05EC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uiPriority w:val="9"/>
    <w:rsid w:val="000F5856"/>
    <w:rPr>
      <w:rFonts w:ascii="Verdana" w:eastAsia="Times New Roman" w:hAnsi="Verdana"/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54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eid\Downloads\tf01184032.dot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6T03:35:39.926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910 1191,'1'-3,"-1"3,0 0,1 0,-1 0,0 0,0 0,0 0,0 0,0 0,0-1,0 1,0 0,0 0,0 0,0 0,0 0,0 0,0 0,0 0,0 0,0 0,0 0,0 0,0 0,0 0,0-1,0 1,0 0,0 0,0 0,0 0,-1 0,1 0,0 0,0 0,0 0,0 0,0 0,0 0,0 0,0 0,0 0,0 0,0 0,0 0,0 0,0 0,0 0,0 0,0 0,-1 0,1 0,0 0,0 0,0 0,0 0,0 0,0 0,0 0,0 0,0 0,0 0,0 0,0 0,0 0,0 0,-1 0,-5 3,-1 0,0 1,-2 2,0 0,-86 53,-18 21,-85 77,29-8,90-72,1 6,47-48,-14 22,35-43,1 0,0 1,1 0,1 1,-5 13,11-24,-1 0,1 1,0-1,0 1,0-1,1 1,0 3,0-7,0 1,1-1,-1 1,1-1,-1 1,1-1,0 1,0-1,0 1,1-1,-1 0,0 0,1 1,-1-1,1 0,2 1,-1 0,1 0,-1-1,1 1,0-1,0 0,0 0,0 0,0-1,1 1,-1-1,1 0,-1-1,1 1,8 0,1 0,-1-1,12-1,10-3,-1-1,0-1,20-8,98-37,77-37,-1 1,3 9,-107 45,-91 26,1 2,23-1,-41 5,-1 1,14 2,-24-1,1-1,0 2,-1-1,1 0,-1 1,4 2,-7-3,-1-1,1 1,-1 0,1 0,-1 0,1 0,-1 0,0 1,0-1,1 0,-1 1,0-1,0 1,0-1,0 1,-1-1,1 1,0-1,-1 1,1 1,-1 0,1 0,-1 0,0 0,0 0,0 0,-1-1,1 1,-1 0,0 0,0 1,-2 6,-1 0,0 0,-1 0,-4 5,-10 15,-9 10,-37 43,-242 270,140-166,6 4,116-134,16-18,26-35,0 1,0 0,-1 3,3-2,1-6,0 1,0-1,0 0,0 0,0 0,0 1,0-1,0 0,0 0,0 0,0 0,0 1,0-1,1 0,-1 0,0 0,0 0,0 0,0 1,1-1,-1 0,1 0,0 1,-1-1,1 0,0 0,-1 0,1 0,0 0,0 0,-1 0,1 0,0 0,0 0,6-2,1 0,-1 0,0 0,0-1,6-3,-6 3,296-141,-5-9,10-9,-293 154,-14 8,3-2,-6 5,-8 9,-4 8,-6 11,-13 27,-11 36,41-89,-5 13,1 0,-2 8,8-24,1 0,-1-1,1 1,0 0,0 0,-1 0,1 0,1 0,-1-1,0 0,0-1,0 1,0-1,1 1,-1 0,0-1,0 1,1-1,-1 1,0-1,1 1,-1-1,1 1,-1-1,1 0,-1 1,1-1,-1 0,1 1,-1-1,1 0,-1 1,1-1,-1 0,1 0,1 1,1-1,-1 0,0 1,0-1,1 0,-1 0,0-1,0 1,1 0,0-1,10-2,1-1,6-4,47-20,204-111,-11-19,-180 104,-65 43,-13 8,-2 2,-4 3,-5 2,1 1,0 0,0 1,0 0,0 0,1 0,0 1,1 0,-5 6,11-13,0 0,0 0,0 0,0 0,0 0,0 0,0 0,0 0,0 0,0 0,0 1,-1-1,1 0,0 0,0 0,0 0,0 0,0 0,0 0,0 0,0 1,0-1,0 0,0 0,0 0,0 0,0 0,0 0,0 0,0 1,0-1,0 0,0 0,0 0,0 0,1 0,-1 0,0 0,0 1,0-1,0 0,0 0,0 0,0 0,0 0,0 0,0 0,1 0,0 0,-1 0,1 1,0-1,-1 0,1 0,0-1,-1 1,1 0,7-1,-1-1,1 0,5-3,-7 3,163-63,-4-6,-124 53,20-9,16-7,-69 30,-7 3,1 0,0 0,0 0,-1 1,1-1,0 1,0-1,1 1,-3 0,0 0,0 0,0 0,0 0,0 0,1 0,-1 0,0 0,0 0,0 0,0 0,0 0,0 0,0 0,0 0,0 0,0 0,0 0,0 0,0 0,0 0,0 0,1 0,-1 0,0 1,0-1,0 0,0 0,0 0,0 0,0 0,0 0,0 0,0 0,0 0,0 0,0 0,0 0,0 0,0 1,0-1,0 0,0 0,0 0,0 0,0 0,0 0,0 0,0 0,-1 0,1 0,0 0,-2 5,2-4,-31 60,-2 14,-22 66,35-81,14-42,1 0,1 5,3-19,1-1,-1 0,1 0,0 1,0-1,0 0,1 0,0 3,-1-5,0 0,1 0,-1 0,1 0,-1 0,1 0,-1 0,1-1,0 1,-1 0,1 0,0 0,0-1,0 1,-1 0,1-1,0 1,0-1,0 1,0-1,0 1,0-1,0 1,0-1,0 0,0 0,1 0,2 1,0-1,1 0,-1 0,0 0,1 0,1-1,9-2,4-2,29-10,-1-1,2-3,92-44,-126 56,198-97,-212 103,-1 1,1 0,-1-1,1 1,0 0,-1-1,1 1,0 0,-1 0,1 0,0 0,0-1,-6 6,-1 0,-2 4,0 0,1 0,0 0,-5 10,-21 42,11-16,-6 22,21-46,0 1,1 0,1 1,0 6,4-23,1 1,-1 0,1-1,1 1,-1 0,2 5,-1-10,-1 0,1 0,0 0,0 0,0 0,0 0,0 0,0 0,0 0,1 0,-1 0,1-1,-1 0,0 0,1 0,-1 0,1 0,-1-1,1 1,-1 0,1-1,-1 1,1-1,0 1,1-1,2 1,0-1,0 1,0-2,0 1,0 0,1-1,3-1,4-1,0-2,5-1,1-2,-1-1,-1 0,0-2,0 0,-1 0,5-6,7-8,-2 0,-1-2,2-4,6-11,8-13,35-69,1-21,-1-21,-4-14,93-320,-33-10,-89 319,-8 13,-10 21,-8 28,-8 33,-8 69,-2-11,1 32,-1 0,1 0,-1 0,-1 0,1-1,0 7,1-1,0 0,0 1,0-1,-1 0,1 1,0-1,-1 1,1-1,0 0,-1 1,1-1,-1 1,1-1,-1 1,1-1,-1 1,0-1,1 1,-1 0,1-1,-1 1,0 0,0 0,1 0,-1 0,0 0,0 0,0 0,0 0,1 1,-1-1,0 0,0 0,1 1,-1-1,0 1,0-1,1 1,-1-1,0 1,1-1,-1 1,1 0,-4 3,0 0,0 0,1 1,-3 4,-12 23,18-31,-100 210,74-153,-20 43,-4 14,-119 303,21 10,108-291,10-10,11-15,16-80,1 0,1 0,1-18,1 1,1-1,0 0,1 4,-1-12,0 1,0-1,0-1,0 1,1 0,0 0,1-1,-1 1,0-2,1-1,-1 1,0-1,1 0,0 1,0-2,0 1,0 0,0-1,2 2,1-2,0 1,1-1,-1 0,0 0,1 0,-1-1,1-1,9 1,-1 0,1-2,11-1,9-3,6-4,99-26,1-7,39-11,-105 35,-55 14,17-1,-33 4,-1 1,1 0,0 0,0 1,-1-1,3 2,-7-2,1 0,-1 1,1-1,-1 1,1 0,-1-1,1 1,-1 0,0 0,1 0,-1 0,0 0,0 0,0 0,0 0,0 1,1 0,-1 0,0 0,-1 0,1 1,0-1,-1 0,1 0,-1 0,0 1,0-1,0 0,0 0,0 0,-1 1,0 7,-1 1,-1-1,0 0,0 0,-24 55,-57 115,9-21,37-72,7-12,9-20,8-16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6T03:35:20.828"/>
    </inkml:context>
    <inkml:brush xml:id="br0">
      <inkml:brushProperty name="width" value="0.02143" units="cm"/>
      <inkml:brushProperty name="height" value="0.02143" units="cm"/>
      <inkml:brushProperty name="color" value="#004F8B"/>
      <inkml:brushProperty name="ignorePressure" value="1"/>
    </inkml:brush>
  </inkml:definitions>
  <inkml:trace contextRef="#ctx0" brushRef="#br0">0 3215,'1'-1,"-1"0,1 0,0 0,0 0,0 0,-1 1,2-1,0-2,136-163,-86 100,86-103,73-90,-114 129,0-11,-8-10,-68 109,-2 0,10-32,-21 50,-1 0,-1-3,-4 17,-1 1,0 0,0-1,-1 1,-1-1,1 1,-2-3,2 8,-2-1,1 1,0-1,-1-1,1 5,1 0,-1 0,1 0,-1 0,0 0,1 0,-1 0,0 0,0 0,1 0,-1 0,0 1,0-1,0 0,0 0,0 1,0-1,0 1,-1-1,2 1,-1 0,0 0,0 0,0 0,0 0,0 0,1 0,-1 0,0 1,0-1,0 0,0 1,1-1,-1 0,0 1,0-1,1 1,-1-1,0 1,-3 2,1 0,0 1,-2 0,3 0,-15 15,2 0,0 2,-4 8,-34 68,19-24,3 1,3 2,4 0,-11 60,24-81,-2 38,11-66,1-1,1 0,1 0,4 18,-3-33,0 0,1 0,0-1,0 1,1-1,1 0,3 7,-5-13,0 1,0-1,0 0,1 0,-1 0,1 0,0-1,0 1,0-1,1 0,-1 0,1-1,-1 1,1-1,0 0,5 1,-2-1,-1-1,1 0,0 0,0-1,0 0,0 0,0-1,0 0,0 0,-1-1,4-1,6-2,0-1,0-1,-1-1,10-6,8-7,-1-1,0-2,2-5,22-21,9-15,9-15,-3-4,-4-2,-3-4,-5-2,0-9,1-16,-45 80,-1 0,1-9,-14 40,3-11,-5 16,1-1,-1 1,0 0,0-1,0 1,0 0,0-1,0 1,-1 0,1-1,0 2,0 0,0 0,0 0,0-1,0 1,0 0,0 0,0 0,0 0,-1 0,1 0,0-1,0 1,0 0,0 0,0 0,0 0,0 0,-1 0,1 0,0 0,0 0,0 0,0 0,0-1,0 1,-1 0,1 0,0 0,0 0,0 0,0 0,0 0,-1 0,1 0,0 0,0 0,0 1,0-1,0 0,-1 0,1 0,-1 0,0 1,-1 0,1-1,0 1,0 0,-1 0,1 0,0 0,0 0,-10 11,8-9,-16 21,0 1,-3 7,-31 58,0 9,4 2,-11 44,32-64,21-55,0 0,2 3,4-28,0 7,0 1,0 2,1-10,0 1,0 0,0 0,1 0,-1-1,0 1,1 0,-1 0,1-1,-1 1,1 0,1 1,-2-3,1 1,-1-1,1 1,-1 0,1-1,-1 0,1 1,0-1,-1 1,1-1,0 0,-1 1,1-1,0 0,-1 0,1 1,0-1,-1 0,1 0,0 0,0 0,-1 0,1 0,0 0,2-1,-1 1,1-1,-1 1,1-1,-1 0,1 0,-1-1,7-2,-1-1,0 0,1-2,26-20,-35 26,137-117,-35 27,5 7,-96 75,11-4,-20 11,1 1,-1 0,1 0,0 0,-1 0,2 0,-3 1,-1 0,1 0,-1 0,1 0,-1 0,1 0,-1 0,1 0,0 0,-1 0,1 0,-1 0,1 0,-1 0,1 1,-1-1,1 0,-1 0,0 1,1-1,-1 0,1 1,-1-1,0 0,1 1,-1-1,1 1,-1-1,0 0,0 1,1-1,-1 1,0-1,0 1,0 0,1 1,-1 1,1 0,-1 0,0 0,0-1,0 1,0 0,-1 2,-2 11,-5 15,-13 33,-57 154,11-36,8 0,55-171,-1 7,0 0,0 6,5-24,0 1,0 1,0-1,-1 0,1 0,0 1,0-1,1 1,-1-2,0 0,0 0,0 1,0-1,0 0,0 0,0 0,0 0,0 0,1 1,-1-1,0 0,0 0,0 0,0 0,0 0,0 0,1 0,-1 0,0 1,0-1,0 0,1 0,-1 0,0 0,1 0,-1 0,1 0,-1 0,0 0,1 0,-1 0,1 0,-1-1,0 1,1 0,6-3,0 0,0-1,-1 0,4-2,-2 1,80-55,27-27,78-76,49-56,-97 86,-88 83,-11 12,-40 33,19-14,-22 17,1 0,-1 0,1 0,0 1,3-2,-7 3,1 0,-1-1,1 1,-1 0,1 0,-1 0,1 0,-1 0,1 0,-1 0,1 0,-1 0,1 0,-1 0,1 0,-1 0,1 1,-1-1,1 0,-1 0,1 0,-1 1,1-1,-1 1,1-1,-1 1,0-1,1 1,-1 0,0-1,0 1,1-1,-1 1,0 0,0-1,0 1,0 0,0-1,0 1,0 0,0 0,-1 6,0 0,-1-1,1 1,-2 0,-1 6,2-8,-52 136,-34 99,-2 48,83-258,1-1,1 5,4-29,-1 14,2-17,0-1,1 1,-1-1,0 0,0 1,1-1,-1 0,0 1,1-1,-1 0,1 1,-1-2,1 0,-1 1,0-1,0 0,0 0,0 0,1 1,-1-1,0 0,0 0,0 0,1 0,-1 0,0 1,0-1,1 0,-1 0,0 0,0 0,1 0,-1 0,0 0,1 0,-1 0,0 0,0 0,1 0,-1 0,0 0,0 0,1 0,7-4,-8 4,17-13,-8 6,6-3,4-1,0 1,18-5,43-14,-2 1,-17 2,-44 18,-1-1,9-6,-22 11,-5 4,1 0,1 1,-1-1,0 0,0 1,1-1,-1 0,0 1,1-1,-1 1,0 0,1-1,-1 1,1-1,-1 1,1 0,0-1,-1 1,1 0,0-1,0 1,-1 0,1-1,0 1,0 0,0-1,0 1,0 0,0 0,0-1,0 1,0 0,0 0,1-1,-1 1,1 0,-1-1,0 1,1-1,-1 1,1-1,-1 1,1-1,0 1,-1-1,1 1,-1-1,1 0,0 1,0-1,-1 0,1 0,0 1,-1-1,4 1,0-1,0 1,0 0,-1-1,1 0,0 0,0 0,0-1,0 1,2-1,4-2,0 0,0 0,5-3,6-4,0 0,0-2,-2 0,8-7,10-10,25-24,-3-6,-2-2,-2-3,-4-2,16-30,-34 45,-3-2,13-29,-41 77,2-2,-1 0,0-1,-1 1,1-1,0-7,-3 15,1-1,-1 1,0-1,0 0,0 1,0-1,0 1,-1-1,1 1,0-1,0 1,0-1,0 1,0-1,-1 1,1 0,0 0,0 0,0-1,0 1,0 0,0 0,-1 0,1 0,0 0,0 0,0 0,0 0,-1 0,1 0,0-1,0 1,0 0,0 0,-1 0,1 0,0 0,0 0,0 0,0 0,-1 0,1 1,-1-1,0 0,-1 1,1-1,0 1,0 0,0-1,0 1,0 0,-1 0,-8 8,1 0,0 0,-1 2,-24 32,32-41,-30 42,2 1,1 1,3 2,-10 25,24-43,-4 15,11-31,2 0,0 0,0 1,1 4,2-14,0 0,0 0,0 1,0-1,1 0,1 2,-2-6,0 0,1 1,-1-1,1 0,-1 0,1 1,-1-1,1 0,0 0,0 0,-1 0,1 0,0 0,0 0,0 0,0 0,0 0,1-1,-1 1,0 0,0-1,0 1,1-1,-1 1,1-1,1 1,0-1,0 0,0-1,0 1,0 0,0-1,0 1,0-1,-1 0,1 0,0 0,1-1,13-6,-1 0,15-10,30-24,-33 22,-7 5,2-2,1 2,11-5,-33 19,-1 0,1 0,0 1,0-1,-1 0,1 1,0 0,-1 0,-1 0,0 0,0 0,1 0,-1 0,0 0,0 0,0 0,1 0,-1 0,0 0,0 0,1 0,-1 0,0 0,0 0,0 1,1-1,-1 0,0 0,0 0,0 0,1 1,-1-1,0 1,0-1,0 1,0-1,0 0,0 1,0-1,0 1,0-1,0 1,0-1,0 0,0 1,0-1,0 1,0-1,-2 7,0 0,-1-1,0 1,-1 2,-1 1,-118 256,11 5,109-266,-1 7,-1 4,5-11,0-5,0 0,0 0,0 0,0 0,0 0,0 0,0 0,0 0,0 0,1 0,-1 0,0 0,0 0,0 0,0 0,0 0,0 0,0 0,0 0,0 0,0 0,1 0,-1 0,0 0,0 0,0 0,0 0,0 0,0 0,9-5,-4 1,19-8,1 0,23-16,-20 8,0-2,-1-1,14-15,6-12,16-24,15-28,3-17,4-18,1-15,35-89,13-63,82-260,83-322,-259 754,-11 30,-10 33,-17 59,0 0,0-9,-2 18,1 0,-1 0,-1 0,1 0,0 0,0 0,0 0,-1 0,1 1,0 0,0 0,0 0,0-1,0 1,0 0,0 0,0 0,0 0,0 0,0 0,0 0,0 0,-1 0,1 0,0-1,0 1,0 0,0 0,0 0,0 0,0 0,-1 0,1 0,0 0,0 0,0 0,0 0,0 0,0 0,0 0,-1 0,1 0,0 0,0 0,0 0,0 0,0 0,-2 2,0-1,0 1,0-1,1 1,-1-1,1 1,-1 0,1 0,-1 1,-27 41,-14 28,-14 24,-11 21,-9 15,-112 204,9 9,19 9,23 7,93-218,7 2,6 2,-7 95,34-200,0 3,-2 0,-4 7,9-42,-1 0,-1-1,1 1,-2-1,-4 8,4-10,0 0,0 0,0 0,-1-1,0 0,-1 0,-1 0,-4 3,0 0,-1-1,-6 2,-7 2,-10 4,-17 3,0-3,-22 4,3-6,-41 3,73-13,-5-2,26-2,0 0,-11-3,23 2,-1-1,1 1,0-1,0-1,-4-1,8 3,1 0,-1 0,1-1,0 1,-1-1,1 0,0 0,0 1,0-1,-1-3,2 4,0 0,0-1,1 1,-1-1,0 1,1-1,-1 1,1-1,0 0,-1 1,1-1,0 0,0 1,0-1,0 0,0 1,1-1,-1 0,1-3,1 1,-1 0,1 0,0 0,0 0,1 0,-1 0,2-1,5-6,0 0,0 1,6-3,10-9,12-7,43-25,7 2,1 4,3 4,1 4,2 4,19-2,-40 18,1 3,14 0,-43 11,1 2,-1 2,1 2,10 2,-29 0,-1 2,0 1,0 0,24 10,-36-10,0 0,-1 2,0-1,0 2,-1-1,0 2,0-1,-1 2,7 7,-9-7,0 0,-1 1,0 0,-1 1,6 12,-6-8,0-1,-1 2,-1-1,1 8,-2-1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tf01184032</Template>
  <TotalTime>0</TotalTime>
  <Pages>3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Saeid Nahali</dc:creator>
  <cp:keywords/>
  <dc:description/>
  <cp:lastModifiedBy>mohammad pakizehjam</cp:lastModifiedBy>
  <cp:revision>2</cp:revision>
  <cp:lastPrinted>2004-05-27T15:47:00Z</cp:lastPrinted>
  <dcterms:created xsi:type="dcterms:W3CDTF">2020-05-26T06:30:00Z</dcterms:created>
  <dcterms:modified xsi:type="dcterms:W3CDTF">2020-05-26T06:30:00Z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TC011840321033</vt:lpwstr>
  </property>
</Properties>
</file>